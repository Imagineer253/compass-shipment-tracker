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14E14" w14:textId="77777777" w:rsidR="0064279C" w:rsidRDefault="0064279C" w:rsidP="0072664D">
      <w:pPr>
        <w:jc w:val="center"/>
        <w:rPr>
          <w:b/>
          <w:lang w:val="en-US"/>
        </w:rPr>
      </w:pPr>
      <w:r w:rsidRPr="0064279C">
        <w:rPr>
          <w:b/>
          <w:lang w:val="en-US"/>
        </w:rPr>
        <w:t>INVOICE</w:t>
      </w:r>
    </w:p>
    <w:p w14:paraId="27DDC288" w14:textId="77777777" w:rsidR="00DE50E3" w:rsidRDefault="00DE50E3" w:rsidP="0072664D">
      <w:pPr>
        <w:jc w:val="center"/>
        <w:rPr>
          <w:b/>
          <w:lang w:val="en-US"/>
        </w:rPr>
      </w:pPr>
    </w:p>
    <w:p w14:paraId="66A1DAFD" w14:textId="77777777" w:rsidR="00DE50E3" w:rsidRPr="004E515C" w:rsidRDefault="00DE50E3" w:rsidP="00DE50E3">
      <w:pPr>
        <w:jc w:val="center"/>
        <w:rPr>
          <w:bCs/>
          <w:lang w:val="en-US"/>
        </w:rPr>
      </w:pPr>
      <w:r w:rsidRPr="004E515C">
        <w:rPr>
          <w:bCs/>
          <w:lang w:val="en-US"/>
        </w:rPr>
        <w:t xml:space="preserve">NCPOR GST </w:t>
      </w:r>
      <w:proofErr w:type="gramStart"/>
      <w:r w:rsidRPr="004E515C">
        <w:rPr>
          <w:bCs/>
          <w:lang w:val="en-US"/>
        </w:rPr>
        <w:t>No. {{</w:t>
      </w:r>
      <w:proofErr w:type="spellStart"/>
      <w:proofErr w:type="gramEnd"/>
      <w:r w:rsidRPr="004E515C">
        <w:rPr>
          <w:bCs/>
          <w:lang w:val="en-US"/>
        </w:rPr>
        <w:t>ncpor_gst</w:t>
      </w:r>
      <w:proofErr w:type="spellEnd"/>
      <w:r w:rsidRPr="004E515C">
        <w:rPr>
          <w:bCs/>
          <w:lang w:val="en-US"/>
        </w:rPr>
        <w:t>}}</w:t>
      </w:r>
    </w:p>
    <w:p w14:paraId="0DFAB942" w14:textId="4045B28A" w:rsidR="00DE50E3" w:rsidRPr="00DE50E3" w:rsidRDefault="00DE50E3" w:rsidP="00DE50E3">
      <w:pPr>
        <w:jc w:val="center"/>
        <w:rPr>
          <w:bCs/>
          <w:lang w:val="en-US"/>
        </w:rPr>
      </w:pPr>
      <w:r w:rsidRPr="004E515C">
        <w:rPr>
          <w:bCs/>
          <w:lang w:val="en-US"/>
        </w:rPr>
        <w:t>LUT Acknowledgement Reference Number (ARN</w:t>
      </w:r>
      <w:proofErr w:type="gramStart"/>
      <w:r w:rsidRPr="004E515C">
        <w:rPr>
          <w:bCs/>
          <w:lang w:val="en-US"/>
        </w:rPr>
        <w:t>) :</w:t>
      </w:r>
      <w:proofErr w:type="gramEnd"/>
      <w:r w:rsidRPr="004E515C">
        <w:rPr>
          <w:bCs/>
          <w:lang w:val="en-US"/>
        </w:rPr>
        <w:t xml:space="preserve"> {{</w:t>
      </w:r>
      <w:proofErr w:type="spellStart"/>
      <w:r w:rsidRPr="004E515C">
        <w:rPr>
          <w:bCs/>
          <w:lang w:val="en-US"/>
        </w:rPr>
        <w:t>ncpor_lut</w:t>
      </w:r>
      <w:proofErr w:type="spellEnd"/>
      <w:r w:rsidRPr="004E515C">
        <w:rPr>
          <w:bCs/>
          <w:lang w:val="en-US"/>
        </w:rPr>
        <w:t>}}</w:t>
      </w:r>
    </w:p>
    <w:p w14:paraId="293D2704" w14:textId="77777777" w:rsidR="0064279C" w:rsidRPr="0064279C" w:rsidRDefault="0064279C" w:rsidP="0064279C">
      <w:pPr>
        <w:rPr>
          <w:b/>
          <w:lang w:val="en-US"/>
        </w:rPr>
      </w:pPr>
    </w:p>
    <w:tbl>
      <w:tblPr>
        <w:tblW w:w="10965" w:type="dxa"/>
        <w:tblInd w:w="-976" w:type="dxa"/>
        <w:tblLayout w:type="fixed"/>
        <w:tblLook w:val="04A0" w:firstRow="1" w:lastRow="0" w:firstColumn="1" w:lastColumn="0" w:noHBand="0" w:noVBand="1"/>
      </w:tblPr>
      <w:tblGrid>
        <w:gridCol w:w="2450"/>
        <w:gridCol w:w="2928"/>
        <w:gridCol w:w="1470"/>
        <w:gridCol w:w="3198"/>
        <w:gridCol w:w="919"/>
      </w:tblGrid>
      <w:tr w:rsidR="0064279C" w:rsidRPr="0064279C" w14:paraId="15D0B140" w14:textId="77777777" w:rsidTr="0064279C">
        <w:trPr>
          <w:cantSplit/>
          <w:trHeight w:hRule="exact" w:val="1028"/>
        </w:trPr>
        <w:tc>
          <w:tcPr>
            <w:tcW w:w="53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E95DA3" w14:textId="1BBA0B1C" w:rsidR="002B40C7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 xml:space="preserve">Exporter </w:t>
            </w:r>
          </w:p>
          <w:p w14:paraId="4B103115" w14:textId="77777777" w:rsidR="002B40C7" w:rsidRPr="0064279C" w:rsidRDefault="002B40C7" w:rsidP="0064279C">
            <w:pPr>
              <w:rPr>
                <w:b/>
                <w:lang w:val="en-IN"/>
              </w:rPr>
            </w:pPr>
          </w:p>
          <w:p w14:paraId="2089B463" w14:textId="77777777" w:rsidR="00DE50E3" w:rsidRDefault="00DE50E3" w:rsidP="00DE50E3">
            <w:pPr>
              <w:rPr>
                <w:bCs/>
                <w:sz w:val="24"/>
                <w:szCs w:val="24"/>
                <w:lang w:val="en-IN"/>
              </w:rPr>
            </w:pPr>
            <w:r w:rsidRPr="004E515C">
              <w:rPr>
                <w:bCs/>
                <w:sz w:val="24"/>
                <w:szCs w:val="24"/>
                <w:lang w:val="en-IN"/>
              </w:rPr>
              <w:t>{{</w:t>
            </w:r>
            <w:proofErr w:type="spellStart"/>
            <w:r w:rsidRPr="004E515C">
              <w:rPr>
                <w:bCs/>
                <w:sz w:val="24"/>
                <w:szCs w:val="24"/>
                <w:lang w:val="en-IN"/>
              </w:rPr>
              <w:t>exporter_name</w:t>
            </w:r>
            <w:proofErr w:type="spellEnd"/>
            <w:r w:rsidRPr="004E515C">
              <w:rPr>
                <w:bCs/>
                <w:sz w:val="24"/>
                <w:szCs w:val="24"/>
                <w:lang w:val="en-IN"/>
              </w:rPr>
              <w:t>}}</w:t>
            </w:r>
          </w:p>
          <w:p w14:paraId="0EB5BFDC" w14:textId="77777777" w:rsidR="00DE50E3" w:rsidRPr="004E515C" w:rsidRDefault="00DE50E3" w:rsidP="00DE50E3">
            <w:pPr>
              <w:rPr>
                <w:bCs/>
                <w:sz w:val="24"/>
                <w:szCs w:val="24"/>
                <w:lang w:val="en-IN"/>
              </w:rPr>
            </w:pPr>
            <w:r w:rsidRPr="004E515C">
              <w:rPr>
                <w:bCs/>
                <w:sz w:val="24"/>
                <w:szCs w:val="24"/>
                <w:lang w:val="en-IN"/>
              </w:rPr>
              <w:t>{{</w:t>
            </w:r>
            <w:proofErr w:type="spellStart"/>
            <w:r w:rsidRPr="004E515C">
              <w:rPr>
                <w:bCs/>
                <w:sz w:val="24"/>
                <w:szCs w:val="24"/>
                <w:lang w:val="en-IN"/>
              </w:rPr>
              <w:t>exporter_address</w:t>
            </w:r>
            <w:proofErr w:type="spellEnd"/>
            <w:r w:rsidRPr="004E515C">
              <w:rPr>
                <w:bCs/>
                <w:sz w:val="24"/>
                <w:szCs w:val="24"/>
                <w:lang w:val="en-IN"/>
              </w:rPr>
              <w:t>}}</w:t>
            </w:r>
          </w:p>
          <w:p w14:paraId="6D8E21BA" w14:textId="77777777" w:rsidR="00DE50E3" w:rsidRPr="004E515C" w:rsidRDefault="00DE50E3" w:rsidP="00DE50E3">
            <w:pPr>
              <w:rPr>
                <w:bCs/>
                <w:sz w:val="24"/>
                <w:szCs w:val="24"/>
                <w:lang w:val="en-IN"/>
              </w:rPr>
            </w:pPr>
            <w:r w:rsidRPr="004E515C">
              <w:rPr>
                <w:bCs/>
                <w:sz w:val="24"/>
                <w:szCs w:val="24"/>
                <w:lang w:val="en-IN"/>
              </w:rPr>
              <w:t>{{</w:t>
            </w:r>
            <w:proofErr w:type="spellStart"/>
            <w:r w:rsidRPr="004E515C">
              <w:rPr>
                <w:bCs/>
                <w:sz w:val="24"/>
                <w:szCs w:val="24"/>
                <w:lang w:val="en-IN"/>
              </w:rPr>
              <w:t>exporter_location</w:t>
            </w:r>
            <w:proofErr w:type="spellEnd"/>
            <w:r w:rsidRPr="004E515C">
              <w:rPr>
                <w:bCs/>
                <w:sz w:val="24"/>
                <w:szCs w:val="24"/>
                <w:lang w:val="en-IN"/>
              </w:rPr>
              <w:t>}}</w:t>
            </w:r>
          </w:p>
          <w:p w14:paraId="4DCE2B1B" w14:textId="00B0CF5D" w:rsidR="0064279C" w:rsidRPr="0064279C" w:rsidRDefault="00DE50E3" w:rsidP="00DE50E3">
            <w:pPr>
              <w:rPr>
                <w:b/>
                <w:lang w:val="en-IN"/>
              </w:rPr>
            </w:pPr>
            <w:r w:rsidRPr="004E515C">
              <w:rPr>
                <w:bCs/>
                <w:sz w:val="24"/>
                <w:szCs w:val="24"/>
                <w:lang w:val="en-IN"/>
              </w:rPr>
              <w:t>{{</w:t>
            </w:r>
            <w:proofErr w:type="spellStart"/>
            <w:r w:rsidRPr="004E515C">
              <w:rPr>
                <w:bCs/>
                <w:sz w:val="24"/>
                <w:szCs w:val="24"/>
                <w:lang w:val="en-IN"/>
              </w:rPr>
              <w:t>exporter_phone</w:t>
            </w:r>
            <w:proofErr w:type="spellEnd"/>
            <w:r w:rsidRPr="004E515C">
              <w:rPr>
                <w:bCs/>
                <w:sz w:val="24"/>
                <w:szCs w:val="24"/>
                <w:lang w:val="en-IN"/>
              </w:rPr>
              <w:t>}}</w:t>
            </w:r>
          </w:p>
        </w:tc>
        <w:tc>
          <w:tcPr>
            <w:tcW w:w="4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7F3FA8" w14:textId="04653E47" w:rsidR="00DE50E3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Invoice no &amp; date</w:t>
            </w:r>
          </w:p>
          <w:p w14:paraId="72709A65" w14:textId="7FC358BB" w:rsidR="0064279C" w:rsidRDefault="0033398B" w:rsidP="0064279C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{{</w:t>
            </w:r>
            <w:proofErr w:type="spellStart"/>
            <w:r>
              <w:rPr>
                <w:bCs/>
                <w:lang w:val="en-IN"/>
              </w:rPr>
              <w:t>invoice_no</w:t>
            </w:r>
            <w:proofErr w:type="spellEnd"/>
            <w:r>
              <w:rPr>
                <w:bCs/>
                <w:lang w:val="en-IN"/>
              </w:rPr>
              <w:t>}}</w:t>
            </w:r>
          </w:p>
          <w:p w14:paraId="5B763A3D" w14:textId="1EE2A428" w:rsidR="0072664D" w:rsidRPr="0064279C" w:rsidRDefault="0033398B" w:rsidP="0064279C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{{</w:t>
            </w:r>
            <w:proofErr w:type="spellStart"/>
            <w:r>
              <w:rPr>
                <w:bCs/>
                <w:lang w:val="en-IN"/>
              </w:rPr>
              <w:t>invoice_date</w:t>
            </w:r>
            <w:proofErr w:type="spellEnd"/>
            <w:r>
              <w:rPr>
                <w:bCs/>
                <w:lang w:val="en-IN"/>
              </w:rPr>
              <w:t>}}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51983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Exporter’s ref</w:t>
            </w:r>
          </w:p>
        </w:tc>
      </w:tr>
      <w:tr w:rsidR="0064279C" w:rsidRPr="0064279C" w14:paraId="45A70D1E" w14:textId="77777777" w:rsidTr="002B40C7">
        <w:trPr>
          <w:cantSplit/>
          <w:trHeight w:val="699"/>
        </w:trPr>
        <w:tc>
          <w:tcPr>
            <w:tcW w:w="537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22CA4FE" w14:textId="77777777" w:rsidR="0064279C" w:rsidRPr="0064279C" w:rsidRDefault="0064279C" w:rsidP="0064279C">
            <w:pPr>
              <w:rPr>
                <w:b/>
                <w:lang w:val="en-IN"/>
              </w:rPr>
            </w:pPr>
          </w:p>
        </w:tc>
        <w:tc>
          <w:tcPr>
            <w:tcW w:w="558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555B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Buyer’s order no &amp; date</w:t>
            </w:r>
          </w:p>
          <w:p w14:paraId="0B513691" w14:textId="77777777" w:rsidR="0064279C" w:rsidRPr="0064279C" w:rsidRDefault="0064279C" w:rsidP="0064279C">
            <w:pPr>
              <w:rPr>
                <w:b/>
                <w:lang w:val="en-IN"/>
              </w:rPr>
            </w:pPr>
          </w:p>
        </w:tc>
      </w:tr>
      <w:tr w:rsidR="0064279C" w:rsidRPr="0064279C" w14:paraId="6684CB66" w14:textId="77777777" w:rsidTr="0064279C">
        <w:trPr>
          <w:cantSplit/>
          <w:trHeight w:hRule="exact" w:val="422"/>
        </w:trPr>
        <w:tc>
          <w:tcPr>
            <w:tcW w:w="5378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ED3E19" w14:textId="28AD37ED" w:rsidR="00DE50E3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Consignee</w:t>
            </w:r>
          </w:p>
          <w:p w14:paraId="38B49E46" w14:textId="77777777" w:rsidR="002B40C7" w:rsidRPr="0064279C" w:rsidRDefault="002B40C7" w:rsidP="0064279C">
            <w:pPr>
              <w:rPr>
                <w:b/>
                <w:lang w:val="en-IN"/>
              </w:rPr>
            </w:pPr>
          </w:p>
          <w:p w14:paraId="3AAB88A6" w14:textId="77777777" w:rsidR="0064279C" w:rsidRDefault="00066BCB" w:rsidP="0064279C">
            <w:pPr>
              <w:rPr>
                <w:bCs/>
                <w:sz w:val="24"/>
                <w:szCs w:val="24"/>
                <w:lang w:val="en-IN"/>
              </w:rPr>
            </w:pPr>
            <w:r w:rsidRPr="00DE50E3">
              <w:rPr>
                <w:bCs/>
                <w:sz w:val="24"/>
                <w:szCs w:val="24"/>
                <w:lang w:val="en-IN"/>
              </w:rPr>
              <w:t>{{</w:t>
            </w:r>
            <w:proofErr w:type="spellStart"/>
            <w:r w:rsidRPr="00DE50E3">
              <w:rPr>
                <w:bCs/>
                <w:sz w:val="24"/>
                <w:szCs w:val="24"/>
                <w:lang w:val="en-IN"/>
              </w:rPr>
              <w:t>consignee_name</w:t>
            </w:r>
            <w:proofErr w:type="spellEnd"/>
            <w:r w:rsidRPr="00DE50E3">
              <w:rPr>
                <w:bCs/>
                <w:sz w:val="24"/>
                <w:szCs w:val="24"/>
                <w:lang w:val="en-IN"/>
              </w:rPr>
              <w:t>}}</w:t>
            </w:r>
          </w:p>
          <w:p w14:paraId="3F0AB617" w14:textId="39B14CE6" w:rsidR="006E21F9" w:rsidRPr="00DE50E3" w:rsidRDefault="006E21F9" w:rsidP="0064279C">
            <w:pPr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{{</w:t>
            </w:r>
            <w:proofErr w:type="spellStart"/>
            <w:r>
              <w:rPr>
                <w:bCs/>
                <w:sz w:val="24"/>
                <w:szCs w:val="24"/>
                <w:lang w:val="en-IN"/>
              </w:rPr>
              <w:t>consignee_ministry</w:t>
            </w:r>
            <w:proofErr w:type="spellEnd"/>
            <w:r>
              <w:rPr>
                <w:bCs/>
                <w:sz w:val="24"/>
                <w:szCs w:val="24"/>
                <w:lang w:val="en-IN"/>
              </w:rPr>
              <w:t>}}</w:t>
            </w:r>
          </w:p>
          <w:p w14:paraId="49F962AF" w14:textId="77777777" w:rsidR="00066BCB" w:rsidRPr="00DE50E3" w:rsidRDefault="00066BCB" w:rsidP="0064279C">
            <w:pPr>
              <w:rPr>
                <w:bCs/>
                <w:sz w:val="24"/>
                <w:szCs w:val="24"/>
                <w:lang w:val="en-IN"/>
              </w:rPr>
            </w:pPr>
            <w:r w:rsidRPr="00DE50E3">
              <w:rPr>
                <w:bCs/>
                <w:sz w:val="24"/>
                <w:szCs w:val="24"/>
                <w:lang w:val="en-IN"/>
              </w:rPr>
              <w:t>{{</w:t>
            </w:r>
            <w:proofErr w:type="spellStart"/>
            <w:r w:rsidRPr="00DE50E3">
              <w:rPr>
                <w:bCs/>
                <w:sz w:val="24"/>
                <w:szCs w:val="24"/>
                <w:lang w:val="en-IN"/>
              </w:rPr>
              <w:t>consignee_address</w:t>
            </w:r>
            <w:proofErr w:type="spellEnd"/>
            <w:r w:rsidRPr="00DE50E3">
              <w:rPr>
                <w:bCs/>
                <w:sz w:val="24"/>
                <w:szCs w:val="24"/>
                <w:lang w:val="en-IN"/>
              </w:rPr>
              <w:t>}}</w:t>
            </w:r>
          </w:p>
          <w:p w14:paraId="4BDA90C4" w14:textId="67E57DB2" w:rsidR="00066BCB" w:rsidRPr="00DE50E3" w:rsidRDefault="00066BCB" w:rsidP="0064279C">
            <w:pPr>
              <w:rPr>
                <w:bCs/>
                <w:sz w:val="24"/>
                <w:szCs w:val="24"/>
                <w:lang w:val="en-IN"/>
              </w:rPr>
            </w:pPr>
            <w:r w:rsidRPr="00DE50E3">
              <w:rPr>
                <w:bCs/>
                <w:sz w:val="24"/>
                <w:szCs w:val="24"/>
                <w:lang w:val="en-IN"/>
              </w:rPr>
              <w:t>Attn: {{</w:t>
            </w:r>
            <w:proofErr w:type="spellStart"/>
            <w:r w:rsidRPr="00DE50E3">
              <w:rPr>
                <w:bCs/>
                <w:sz w:val="24"/>
                <w:szCs w:val="24"/>
                <w:lang w:val="en-IN"/>
              </w:rPr>
              <w:t>consignee_contact</w:t>
            </w:r>
            <w:proofErr w:type="spellEnd"/>
            <w:r w:rsidRPr="00DE50E3">
              <w:rPr>
                <w:bCs/>
                <w:sz w:val="24"/>
                <w:szCs w:val="24"/>
                <w:lang w:val="en-IN"/>
              </w:rPr>
              <w:t>}}</w:t>
            </w:r>
          </w:p>
          <w:p w14:paraId="68C52D1D" w14:textId="40127803" w:rsidR="00066BCB" w:rsidRPr="0064279C" w:rsidRDefault="00AA5BD7" w:rsidP="0064279C">
            <w:pPr>
              <w:rPr>
                <w:b/>
                <w:lang w:val="en-IN"/>
              </w:rPr>
            </w:pPr>
            <w:r w:rsidRPr="00DE50E3">
              <w:rPr>
                <w:bCs/>
                <w:sz w:val="24"/>
                <w:szCs w:val="24"/>
                <w:lang w:val="en-IN"/>
              </w:rPr>
              <w:t>Phone</w:t>
            </w:r>
            <w:r w:rsidR="00066BCB" w:rsidRPr="00DE50E3">
              <w:rPr>
                <w:bCs/>
                <w:sz w:val="24"/>
                <w:szCs w:val="24"/>
                <w:lang w:val="en-IN"/>
              </w:rPr>
              <w:t>: {{</w:t>
            </w:r>
            <w:proofErr w:type="spellStart"/>
            <w:r w:rsidR="00066BCB" w:rsidRPr="00DE50E3">
              <w:rPr>
                <w:bCs/>
                <w:sz w:val="24"/>
                <w:szCs w:val="24"/>
                <w:lang w:val="en-IN"/>
              </w:rPr>
              <w:t>consignee_phone</w:t>
            </w:r>
            <w:proofErr w:type="spellEnd"/>
            <w:r w:rsidR="00066BCB" w:rsidRPr="00DE50E3">
              <w:rPr>
                <w:bCs/>
                <w:sz w:val="24"/>
                <w:szCs w:val="24"/>
                <w:lang w:val="en-IN"/>
              </w:rPr>
              <w:t>}}</w:t>
            </w:r>
          </w:p>
        </w:tc>
        <w:tc>
          <w:tcPr>
            <w:tcW w:w="558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09018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Other reference</w:t>
            </w:r>
          </w:p>
        </w:tc>
      </w:tr>
      <w:tr w:rsidR="0064279C" w:rsidRPr="0064279C" w14:paraId="12152237" w14:textId="77777777" w:rsidTr="0064279C">
        <w:trPr>
          <w:cantSplit/>
        </w:trPr>
        <w:tc>
          <w:tcPr>
            <w:tcW w:w="537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7BEA70" w14:textId="77777777" w:rsidR="0064279C" w:rsidRPr="0064279C" w:rsidRDefault="0064279C" w:rsidP="0064279C">
            <w:pPr>
              <w:rPr>
                <w:b/>
                <w:lang w:val="en-IN"/>
              </w:rPr>
            </w:pPr>
          </w:p>
        </w:tc>
        <w:tc>
          <w:tcPr>
            <w:tcW w:w="558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C5FFA" w14:textId="18475A70" w:rsidR="00DE50E3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Buyer other than consignee</w:t>
            </w:r>
          </w:p>
          <w:p w14:paraId="3CE5C244" w14:textId="77777777" w:rsidR="00DE50E3" w:rsidRPr="004E515C" w:rsidRDefault="00DE50E3" w:rsidP="00DE50E3">
            <w:pPr>
              <w:rPr>
                <w:bCs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other_org_contact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  <w:p w14:paraId="555A6E23" w14:textId="77777777" w:rsidR="00DE50E3" w:rsidRPr="004E515C" w:rsidRDefault="00DE50E3" w:rsidP="00DE50E3">
            <w:pPr>
              <w:rPr>
                <w:bCs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other_org_designation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  <w:p w14:paraId="094020D7" w14:textId="77777777" w:rsidR="00DE50E3" w:rsidRPr="004E515C" w:rsidRDefault="00DE50E3" w:rsidP="00DE50E3">
            <w:pPr>
              <w:rPr>
                <w:bCs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other_org_ministry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  <w:p w14:paraId="7C388FB3" w14:textId="77777777" w:rsidR="00DE50E3" w:rsidRPr="004E515C" w:rsidRDefault="00DE50E3" w:rsidP="00DE50E3">
            <w:pPr>
              <w:rPr>
                <w:bCs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other_org_name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  <w:p w14:paraId="20EDBDB1" w14:textId="77777777" w:rsidR="00DE50E3" w:rsidRPr="004E515C" w:rsidRDefault="00DE50E3" w:rsidP="00DE50E3">
            <w:pPr>
              <w:rPr>
                <w:bCs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other_org_address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  <w:p w14:paraId="5B92E5EC" w14:textId="77777777" w:rsidR="00DE50E3" w:rsidRPr="004E515C" w:rsidRDefault="00DE50E3" w:rsidP="00DE50E3">
            <w:pPr>
              <w:rPr>
                <w:bCs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other_org_phone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  <w:p w14:paraId="1FDD911F" w14:textId="2EB1F8D6" w:rsidR="00DE50E3" w:rsidRPr="00DE50E3" w:rsidRDefault="00DE50E3" w:rsidP="0064279C">
            <w:pPr>
              <w:rPr>
                <w:bCs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other_org_email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</w:tc>
      </w:tr>
      <w:tr w:rsidR="0064279C" w:rsidRPr="0064279C" w14:paraId="7241C73E" w14:textId="77777777" w:rsidTr="00DE50E3">
        <w:trPr>
          <w:trHeight w:val="332"/>
        </w:trPr>
        <w:tc>
          <w:tcPr>
            <w:tcW w:w="24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CE4430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Pre-carriage by</w:t>
            </w:r>
          </w:p>
          <w:p w14:paraId="371AC5B9" w14:textId="35149C6B" w:rsidR="0064279C" w:rsidRPr="0064279C" w:rsidRDefault="00DE50E3" w:rsidP="0064279C">
            <w:pPr>
              <w:rPr>
                <w:b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mode_of_transport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</w:tc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200D58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Place of receipt by carrier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7DACB937" w14:textId="77777777" w:rsid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Country of origin of goods</w:t>
            </w:r>
          </w:p>
          <w:p w14:paraId="1110A084" w14:textId="77777777" w:rsidR="00DE50E3" w:rsidRPr="0064279C" w:rsidRDefault="00DE50E3" w:rsidP="0064279C">
            <w:pPr>
              <w:rPr>
                <w:b/>
                <w:lang w:val="en-IN"/>
              </w:rPr>
            </w:pPr>
          </w:p>
          <w:p w14:paraId="664A616C" w14:textId="7364A3BE" w:rsidR="0064279C" w:rsidRPr="0064279C" w:rsidRDefault="00DE50E3" w:rsidP="0064279C">
            <w:pPr>
              <w:rPr>
                <w:b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country_of_origin_goods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</w:tc>
        <w:tc>
          <w:tcPr>
            <w:tcW w:w="4117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E88628C" w14:textId="77777777" w:rsidR="0064279C" w:rsidRDefault="0064279C" w:rsidP="00DE50E3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 xml:space="preserve">Country of </w:t>
            </w:r>
            <w:proofErr w:type="gramStart"/>
            <w:r w:rsidRPr="0064279C">
              <w:rPr>
                <w:b/>
                <w:lang w:val="en-IN"/>
              </w:rPr>
              <w:t>final destination</w:t>
            </w:r>
            <w:proofErr w:type="gramEnd"/>
          </w:p>
          <w:p w14:paraId="6AA9E334" w14:textId="77777777" w:rsidR="00DE50E3" w:rsidRPr="0064279C" w:rsidRDefault="00DE50E3" w:rsidP="00DE50E3">
            <w:pPr>
              <w:rPr>
                <w:b/>
                <w:lang w:val="en-IN"/>
              </w:rPr>
            </w:pPr>
          </w:p>
          <w:p w14:paraId="6139676E" w14:textId="7CA6489F" w:rsidR="0064279C" w:rsidRPr="0064279C" w:rsidRDefault="00DE50E3" w:rsidP="00DE50E3">
            <w:pPr>
              <w:rPr>
                <w:b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country_of_final_destination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</w:tc>
      </w:tr>
      <w:tr w:rsidR="0064279C" w:rsidRPr="0064279C" w14:paraId="7CEBCD54" w14:textId="77777777" w:rsidTr="001D4E0C">
        <w:trPr>
          <w:cantSplit/>
          <w:trHeight w:val="556"/>
        </w:trPr>
        <w:tc>
          <w:tcPr>
            <w:tcW w:w="24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857F05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Vessel/flight no</w:t>
            </w:r>
          </w:p>
        </w:tc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C216B56" w14:textId="77777777" w:rsidR="00DE50E3" w:rsidRPr="00773B35" w:rsidRDefault="00DE50E3" w:rsidP="00DE50E3">
            <w:pPr>
              <w:rPr>
                <w:b/>
                <w:lang w:val="en-IN"/>
              </w:rPr>
            </w:pPr>
            <w:r w:rsidRPr="00773B35">
              <w:rPr>
                <w:b/>
                <w:lang w:val="en-IN"/>
              </w:rPr>
              <w:t>{{</w:t>
            </w:r>
            <w:proofErr w:type="spellStart"/>
            <w:r w:rsidRPr="00773B35">
              <w:rPr>
                <w:b/>
                <w:lang w:val="en-IN"/>
              </w:rPr>
              <w:t>transport_facility_type</w:t>
            </w:r>
            <w:proofErr w:type="spellEnd"/>
            <w:r w:rsidRPr="00773B35">
              <w:rPr>
                <w:b/>
                <w:lang w:val="en-IN"/>
              </w:rPr>
              <w:t xml:space="preserve">}} </w:t>
            </w:r>
            <w:proofErr w:type="gramStart"/>
            <w:r w:rsidRPr="00773B35">
              <w:rPr>
                <w:b/>
                <w:lang w:val="en-IN"/>
              </w:rPr>
              <w:t>of  loading</w:t>
            </w:r>
            <w:proofErr w:type="gramEnd"/>
          </w:p>
          <w:p w14:paraId="665850B9" w14:textId="77777777" w:rsidR="006E21F9" w:rsidRPr="004E515C" w:rsidRDefault="006E21F9" w:rsidP="00DE50E3">
            <w:pPr>
              <w:rPr>
                <w:bCs/>
                <w:lang w:val="en-IN"/>
              </w:rPr>
            </w:pPr>
          </w:p>
          <w:p w14:paraId="10B0190C" w14:textId="391FA73F" w:rsidR="0064279C" w:rsidRPr="0064279C" w:rsidRDefault="00DE50E3" w:rsidP="00DE50E3">
            <w:pPr>
              <w:rPr>
                <w:b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port_of_loading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</w:tc>
        <w:tc>
          <w:tcPr>
            <w:tcW w:w="558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D8AF2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Terms of delivery and payment</w:t>
            </w:r>
          </w:p>
          <w:p w14:paraId="5888387C" w14:textId="77777777" w:rsidR="0064279C" w:rsidRPr="0064279C" w:rsidRDefault="0064279C" w:rsidP="0064279C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NA</w:t>
            </w:r>
          </w:p>
        </w:tc>
      </w:tr>
      <w:tr w:rsidR="0064279C" w:rsidRPr="0064279C" w14:paraId="07A8D6B6" w14:textId="77777777" w:rsidTr="00DE50E3">
        <w:trPr>
          <w:cantSplit/>
          <w:trHeight w:hRule="exact" w:val="796"/>
        </w:trPr>
        <w:tc>
          <w:tcPr>
            <w:tcW w:w="24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358A86" w14:textId="77777777" w:rsidR="00DE50E3" w:rsidRPr="00773B35" w:rsidRDefault="00DE50E3" w:rsidP="00DE50E3">
            <w:pPr>
              <w:rPr>
                <w:b/>
                <w:lang w:val="en-IN"/>
              </w:rPr>
            </w:pPr>
            <w:r w:rsidRPr="00773B35">
              <w:rPr>
                <w:b/>
                <w:lang w:val="en-IN"/>
              </w:rPr>
              <w:t>{{</w:t>
            </w:r>
            <w:proofErr w:type="spellStart"/>
            <w:r w:rsidRPr="00773B35">
              <w:rPr>
                <w:b/>
                <w:lang w:val="en-IN"/>
              </w:rPr>
              <w:t>transport_facility_type</w:t>
            </w:r>
            <w:proofErr w:type="spellEnd"/>
            <w:r w:rsidRPr="00773B35">
              <w:rPr>
                <w:b/>
                <w:lang w:val="en-IN"/>
              </w:rPr>
              <w:t>}} of discharge</w:t>
            </w:r>
          </w:p>
          <w:p w14:paraId="5ACDDEB3" w14:textId="30100E32" w:rsidR="0064279C" w:rsidRPr="0064279C" w:rsidRDefault="00DE50E3" w:rsidP="00DE50E3">
            <w:pPr>
              <w:rPr>
                <w:b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port_of_discharge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</w:tc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6E5678C" w14:textId="77777777" w:rsidR="0064279C" w:rsidRDefault="0064279C" w:rsidP="0064279C">
            <w:pPr>
              <w:rPr>
                <w:b/>
                <w:lang w:val="en-IN"/>
              </w:rPr>
            </w:pPr>
            <w:proofErr w:type="gramStart"/>
            <w:r w:rsidRPr="0064279C">
              <w:rPr>
                <w:b/>
                <w:lang w:val="en-IN"/>
              </w:rPr>
              <w:t>Final destination</w:t>
            </w:r>
            <w:proofErr w:type="gramEnd"/>
          </w:p>
          <w:p w14:paraId="147B47C8" w14:textId="77777777" w:rsidR="00DE50E3" w:rsidRPr="0064279C" w:rsidRDefault="00DE50E3" w:rsidP="0064279C">
            <w:pPr>
              <w:rPr>
                <w:b/>
                <w:lang w:val="en-IN"/>
              </w:rPr>
            </w:pPr>
          </w:p>
          <w:p w14:paraId="44311F7F" w14:textId="610FFBDD" w:rsidR="00DE50E3" w:rsidRPr="004E515C" w:rsidRDefault="00DE50E3" w:rsidP="00DE50E3">
            <w:pPr>
              <w:rPr>
                <w:bCs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country_of_final_destination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  <w:p w14:paraId="3B9CAD01" w14:textId="2B922487" w:rsidR="0064279C" w:rsidRPr="0064279C" w:rsidRDefault="0064279C" w:rsidP="0064279C">
            <w:pPr>
              <w:rPr>
                <w:b/>
                <w:lang w:val="en-IN"/>
              </w:rPr>
            </w:pPr>
          </w:p>
          <w:p w14:paraId="04A5C1E7" w14:textId="77777777" w:rsidR="0064279C" w:rsidRPr="0064279C" w:rsidRDefault="0064279C" w:rsidP="0064279C">
            <w:pPr>
              <w:rPr>
                <w:b/>
                <w:lang w:val="en-IN"/>
              </w:rPr>
            </w:pPr>
          </w:p>
        </w:tc>
        <w:tc>
          <w:tcPr>
            <w:tcW w:w="558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C79C8" w14:textId="77777777" w:rsidR="0064279C" w:rsidRPr="0064279C" w:rsidRDefault="0064279C" w:rsidP="0064279C">
            <w:pPr>
              <w:rPr>
                <w:b/>
                <w:lang w:val="en-IN"/>
              </w:rPr>
            </w:pPr>
          </w:p>
        </w:tc>
      </w:tr>
    </w:tbl>
    <w:p w14:paraId="2793225F" w14:textId="387FBA9A" w:rsidR="003D78C2" w:rsidRDefault="009928BF" w:rsidP="00D70932">
      <w:pPr>
        <w:ind w:hanging="993"/>
      </w:pPr>
      <w:r>
        <w:t>[</w:t>
      </w:r>
      <w:r w:rsidR="00213FF5">
        <w:t>INVOICE</w:t>
      </w:r>
      <w:r w:rsidRPr="009928BF">
        <w:t>_TABLE</w:t>
      </w:r>
      <w:r>
        <w:t>]</w:t>
      </w:r>
    </w:p>
    <w:p w14:paraId="5EBF80FD" w14:textId="6FA30A85" w:rsidR="002C75A4" w:rsidRDefault="003D78C2" w:rsidP="003D78C2">
      <w:pPr>
        <w:suppressAutoHyphens w:val="0"/>
        <w:jc w:val="center"/>
        <w:rPr>
          <w:b/>
          <w:bCs/>
        </w:rPr>
      </w:pPr>
      <w:r>
        <w:br w:type="page"/>
      </w:r>
      <w:r>
        <w:rPr>
          <w:b/>
          <w:bCs/>
        </w:rPr>
        <w:lastRenderedPageBreak/>
        <w:t>PACKING LIST</w:t>
      </w:r>
    </w:p>
    <w:p w14:paraId="4B42F0BB" w14:textId="77777777" w:rsidR="00DE50E3" w:rsidRDefault="00DE50E3" w:rsidP="003D78C2">
      <w:pPr>
        <w:suppressAutoHyphens w:val="0"/>
        <w:jc w:val="center"/>
        <w:rPr>
          <w:b/>
          <w:bCs/>
        </w:rPr>
      </w:pPr>
    </w:p>
    <w:p w14:paraId="1354667A" w14:textId="77777777" w:rsidR="00DE50E3" w:rsidRPr="004E515C" w:rsidRDefault="00DE50E3" w:rsidP="00DE50E3">
      <w:pPr>
        <w:jc w:val="center"/>
        <w:rPr>
          <w:bCs/>
          <w:lang w:val="en-US"/>
        </w:rPr>
      </w:pPr>
      <w:r w:rsidRPr="004E515C">
        <w:rPr>
          <w:bCs/>
          <w:lang w:val="en-US"/>
        </w:rPr>
        <w:t xml:space="preserve">NCPOR GST </w:t>
      </w:r>
      <w:proofErr w:type="gramStart"/>
      <w:r w:rsidRPr="004E515C">
        <w:rPr>
          <w:bCs/>
          <w:lang w:val="en-US"/>
        </w:rPr>
        <w:t>No. {{</w:t>
      </w:r>
      <w:proofErr w:type="spellStart"/>
      <w:proofErr w:type="gramEnd"/>
      <w:r w:rsidRPr="004E515C">
        <w:rPr>
          <w:bCs/>
          <w:lang w:val="en-US"/>
        </w:rPr>
        <w:t>ncpor_gst</w:t>
      </w:r>
      <w:proofErr w:type="spellEnd"/>
      <w:r w:rsidRPr="004E515C">
        <w:rPr>
          <w:bCs/>
          <w:lang w:val="en-US"/>
        </w:rPr>
        <w:t>}}</w:t>
      </w:r>
    </w:p>
    <w:p w14:paraId="6D5FE801" w14:textId="621A1DC8" w:rsidR="00DE50E3" w:rsidRPr="00DE50E3" w:rsidRDefault="00DE50E3" w:rsidP="00DE50E3">
      <w:pPr>
        <w:jc w:val="center"/>
        <w:rPr>
          <w:bCs/>
          <w:lang w:val="en-US"/>
        </w:rPr>
      </w:pPr>
      <w:r w:rsidRPr="004E515C">
        <w:rPr>
          <w:bCs/>
          <w:lang w:val="en-US"/>
        </w:rPr>
        <w:t>LUT Acknowledgement Reference Number (ARN</w:t>
      </w:r>
      <w:proofErr w:type="gramStart"/>
      <w:r w:rsidRPr="004E515C">
        <w:rPr>
          <w:bCs/>
          <w:lang w:val="en-US"/>
        </w:rPr>
        <w:t>) :</w:t>
      </w:r>
      <w:proofErr w:type="gramEnd"/>
      <w:r w:rsidRPr="004E515C">
        <w:rPr>
          <w:bCs/>
          <w:lang w:val="en-US"/>
        </w:rPr>
        <w:t xml:space="preserve"> {{</w:t>
      </w:r>
      <w:proofErr w:type="spellStart"/>
      <w:r w:rsidRPr="004E515C">
        <w:rPr>
          <w:bCs/>
          <w:lang w:val="en-US"/>
        </w:rPr>
        <w:t>ncpor_lut</w:t>
      </w:r>
      <w:proofErr w:type="spellEnd"/>
      <w:r w:rsidRPr="004E515C">
        <w:rPr>
          <w:bCs/>
          <w:lang w:val="en-US"/>
        </w:rPr>
        <w:t>}}</w:t>
      </w:r>
    </w:p>
    <w:p w14:paraId="24D1B4A0" w14:textId="77777777" w:rsidR="00644A6C" w:rsidRDefault="00644A6C" w:rsidP="003D78C2">
      <w:pPr>
        <w:suppressAutoHyphens w:val="0"/>
        <w:jc w:val="center"/>
        <w:rPr>
          <w:b/>
          <w:bCs/>
        </w:rPr>
      </w:pPr>
    </w:p>
    <w:tbl>
      <w:tblPr>
        <w:tblW w:w="10965" w:type="dxa"/>
        <w:jc w:val="center"/>
        <w:tblLayout w:type="fixed"/>
        <w:tblLook w:val="04A0" w:firstRow="1" w:lastRow="0" w:firstColumn="1" w:lastColumn="0" w:noHBand="0" w:noVBand="1"/>
      </w:tblPr>
      <w:tblGrid>
        <w:gridCol w:w="2450"/>
        <w:gridCol w:w="2928"/>
        <w:gridCol w:w="1470"/>
        <w:gridCol w:w="3198"/>
        <w:gridCol w:w="919"/>
      </w:tblGrid>
      <w:tr w:rsidR="00644A6C" w:rsidRPr="0064279C" w14:paraId="61919FDB" w14:textId="77777777" w:rsidTr="00644A6C">
        <w:trPr>
          <w:cantSplit/>
          <w:trHeight w:hRule="exact" w:val="1028"/>
          <w:jc w:val="center"/>
        </w:trPr>
        <w:tc>
          <w:tcPr>
            <w:tcW w:w="53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383768" w14:textId="3B12D720" w:rsidR="00DE50E3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 xml:space="preserve">Exporter </w:t>
            </w:r>
          </w:p>
          <w:p w14:paraId="4B96481E" w14:textId="77777777" w:rsidR="002B40C7" w:rsidRPr="0064279C" w:rsidRDefault="002B40C7" w:rsidP="0065549F">
            <w:pPr>
              <w:rPr>
                <w:b/>
                <w:lang w:val="en-IN"/>
              </w:rPr>
            </w:pPr>
          </w:p>
          <w:p w14:paraId="429B5AD3" w14:textId="150EE814" w:rsidR="00DE50E3" w:rsidRPr="004E515C" w:rsidRDefault="00DE50E3" w:rsidP="00DE50E3">
            <w:pPr>
              <w:rPr>
                <w:bCs/>
                <w:sz w:val="24"/>
                <w:szCs w:val="24"/>
                <w:lang w:val="en-IN"/>
              </w:rPr>
            </w:pPr>
            <w:r w:rsidRPr="004E515C">
              <w:rPr>
                <w:bCs/>
                <w:sz w:val="24"/>
                <w:szCs w:val="24"/>
                <w:lang w:val="en-IN"/>
              </w:rPr>
              <w:t>{{</w:t>
            </w:r>
            <w:proofErr w:type="spellStart"/>
            <w:r w:rsidRPr="004E515C">
              <w:rPr>
                <w:bCs/>
                <w:sz w:val="24"/>
                <w:szCs w:val="24"/>
                <w:lang w:val="en-IN"/>
              </w:rPr>
              <w:t>exporter_name</w:t>
            </w:r>
            <w:proofErr w:type="spellEnd"/>
            <w:r w:rsidRPr="004E515C">
              <w:rPr>
                <w:bCs/>
                <w:sz w:val="24"/>
                <w:szCs w:val="24"/>
                <w:lang w:val="en-IN"/>
              </w:rPr>
              <w:t>}}</w:t>
            </w:r>
          </w:p>
          <w:p w14:paraId="5E67C323" w14:textId="77777777" w:rsidR="00DE50E3" w:rsidRPr="004E515C" w:rsidRDefault="00DE50E3" w:rsidP="00DE50E3">
            <w:pPr>
              <w:rPr>
                <w:bCs/>
                <w:sz w:val="24"/>
                <w:szCs w:val="24"/>
                <w:lang w:val="en-IN"/>
              </w:rPr>
            </w:pPr>
            <w:r w:rsidRPr="004E515C">
              <w:rPr>
                <w:bCs/>
                <w:sz w:val="24"/>
                <w:szCs w:val="24"/>
                <w:lang w:val="en-IN"/>
              </w:rPr>
              <w:t>{{</w:t>
            </w:r>
            <w:proofErr w:type="spellStart"/>
            <w:r w:rsidRPr="004E515C">
              <w:rPr>
                <w:bCs/>
                <w:sz w:val="24"/>
                <w:szCs w:val="24"/>
                <w:lang w:val="en-IN"/>
              </w:rPr>
              <w:t>exporter_address</w:t>
            </w:r>
            <w:proofErr w:type="spellEnd"/>
            <w:r w:rsidRPr="004E515C">
              <w:rPr>
                <w:bCs/>
                <w:sz w:val="24"/>
                <w:szCs w:val="24"/>
                <w:lang w:val="en-IN"/>
              </w:rPr>
              <w:t>}}</w:t>
            </w:r>
          </w:p>
          <w:p w14:paraId="4DB60608" w14:textId="77777777" w:rsidR="00DE50E3" w:rsidRPr="004E515C" w:rsidRDefault="00DE50E3" w:rsidP="00DE50E3">
            <w:pPr>
              <w:rPr>
                <w:bCs/>
                <w:sz w:val="24"/>
                <w:szCs w:val="24"/>
                <w:lang w:val="en-IN"/>
              </w:rPr>
            </w:pPr>
            <w:r w:rsidRPr="004E515C">
              <w:rPr>
                <w:bCs/>
                <w:sz w:val="24"/>
                <w:szCs w:val="24"/>
                <w:lang w:val="en-IN"/>
              </w:rPr>
              <w:t>{{</w:t>
            </w:r>
            <w:proofErr w:type="spellStart"/>
            <w:r w:rsidRPr="004E515C">
              <w:rPr>
                <w:bCs/>
                <w:sz w:val="24"/>
                <w:szCs w:val="24"/>
                <w:lang w:val="en-IN"/>
              </w:rPr>
              <w:t>exporter_location</w:t>
            </w:r>
            <w:proofErr w:type="spellEnd"/>
            <w:r w:rsidRPr="004E515C">
              <w:rPr>
                <w:bCs/>
                <w:sz w:val="24"/>
                <w:szCs w:val="24"/>
                <w:lang w:val="en-IN"/>
              </w:rPr>
              <w:t>}}</w:t>
            </w:r>
          </w:p>
          <w:p w14:paraId="5CE8701F" w14:textId="5B124575" w:rsidR="00644A6C" w:rsidRPr="0064279C" w:rsidRDefault="00DE50E3" w:rsidP="00DE50E3">
            <w:pPr>
              <w:rPr>
                <w:b/>
                <w:lang w:val="en-IN"/>
              </w:rPr>
            </w:pPr>
            <w:r w:rsidRPr="004E515C">
              <w:rPr>
                <w:bCs/>
                <w:sz w:val="24"/>
                <w:szCs w:val="24"/>
                <w:lang w:val="en-IN"/>
              </w:rPr>
              <w:t>{{</w:t>
            </w:r>
            <w:proofErr w:type="spellStart"/>
            <w:r w:rsidRPr="004E515C">
              <w:rPr>
                <w:bCs/>
                <w:sz w:val="24"/>
                <w:szCs w:val="24"/>
                <w:lang w:val="en-IN"/>
              </w:rPr>
              <w:t>exporter_phone</w:t>
            </w:r>
            <w:proofErr w:type="spellEnd"/>
            <w:r w:rsidRPr="004E515C">
              <w:rPr>
                <w:bCs/>
                <w:sz w:val="24"/>
                <w:szCs w:val="24"/>
                <w:lang w:val="en-IN"/>
              </w:rPr>
              <w:t>}}</w:t>
            </w:r>
          </w:p>
        </w:tc>
        <w:tc>
          <w:tcPr>
            <w:tcW w:w="4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2248E0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Invoice no &amp; date</w:t>
            </w:r>
          </w:p>
          <w:p w14:paraId="2A529DA1" w14:textId="77777777" w:rsidR="00644A6C" w:rsidRDefault="00644A6C" w:rsidP="0065549F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{{</w:t>
            </w:r>
            <w:proofErr w:type="spellStart"/>
            <w:r>
              <w:rPr>
                <w:bCs/>
                <w:lang w:val="en-IN"/>
              </w:rPr>
              <w:t>invoice_no</w:t>
            </w:r>
            <w:proofErr w:type="spellEnd"/>
            <w:r>
              <w:rPr>
                <w:bCs/>
                <w:lang w:val="en-IN"/>
              </w:rPr>
              <w:t>}}</w:t>
            </w:r>
          </w:p>
          <w:p w14:paraId="3E7604AD" w14:textId="77777777" w:rsidR="00644A6C" w:rsidRPr="0064279C" w:rsidRDefault="00644A6C" w:rsidP="0065549F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{{</w:t>
            </w:r>
            <w:proofErr w:type="spellStart"/>
            <w:r>
              <w:rPr>
                <w:bCs/>
                <w:lang w:val="en-IN"/>
              </w:rPr>
              <w:t>invoice_date</w:t>
            </w:r>
            <w:proofErr w:type="spellEnd"/>
            <w:r>
              <w:rPr>
                <w:bCs/>
                <w:lang w:val="en-IN"/>
              </w:rPr>
              <w:t>}}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E3CDC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Exporter’s ref</w:t>
            </w:r>
          </w:p>
        </w:tc>
      </w:tr>
      <w:tr w:rsidR="00644A6C" w:rsidRPr="0064279C" w14:paraId="7A271E3A" w14:textId="77777777" w:rsidTr="002B40C7">
        <w:trPr>
          <w:cantSplit/>
          <w:trHeight w:val="699"/>
          <w:jc w:val="center"/>
        </w:trPr>
        <w:tc>
          <w:tcPr>
            <w:tcW w:w="537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AE8FE4" w14:textId="77777777" w:rsidR="00644A6C" w:rsidRPr="0064279C" w:rsidRDefault="00644A6C" w:rsidP="0065549F">
            <w:pPr>
              <w:rPr>
                <w:b/>
                <w:lang w:val="en-IN"/>
              </w:rPr>
            </w:pPr>
          </w:p>
        </w:tc>
        <w:tc>
          <w:tcPr>
            <w:tcW w:w="558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F6EC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Buyer’s order no &amp; date</w:t>
            </w:r>
          </w:p>
          <w:p w14:paraId="09576E17" w14:textId="77777777" w:rsidR="00644A6C" w:rsidRPr="0064279C" w:rsidRDefault="00644A6C" w:rsidP="0065549F">
            <w:pPr>
              <w:rPr>
                <w:b/>
                <w:lang w:val="en-IN"/>
              </w:rPr>
            </w:pPr>
          </w:p>
        </w:tc>
      </w:tr>
      <w:tr w:rsidR="00644A6C" w:rsidRPr="0064279C" w14:paraId="6AFE543A" w14:textId="77777777" w:rsidTr="00644A6C">
        <w:trPr>
          <w:cantSplit/>
          <w:trHeight w:hRule="exact" w:val="422"/>
          <w:jc w:val="center"/>
        </w:trPr>
        <w:tc>
          <w:tcPr>
            <w:tcW w:w="5378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15351D4" w14:textId="79D58965" w:rsidR="00DE50E3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Consignee</w:t>
            </w:r>
          </w:p>
          <w:p w14:paraId="5ACE114E" w14:textId="77777777" w:rsidR="002B40C7" w:rsidRPr="0064279C" w:rsidRDefault="002B40C7" w:rsidP="0065549F">
            <w:pPr>
              <w:rPr>
                <w:b/>
                <w:lang w:val="en-IN"/>
              </w:rPr>
            </w:pPr>
          </w:p>
          <w:p w14:paraId="0BF4C79B" w14:textId="77777777" w:rsidR="00DE50E3" w:rsidRDefault="00DE50E3" w:rsidP="00DE50E3">
            <w:pPr>
              <w:rPr>
                <w:bCs/>
                <w:sz w:val="24"/>
                <w:szCs w:val="24"/>
                <w:lang w:val="en-IN"/>
              </w:rPr>
            </w:pPr>
            <w:r w:rsidRPr="004E515C">
              <w:rPr>
                <w:bCs/>
                <w:sz w:val="24"/>
                <w:szCs w:val="24"/>
                <w:lang w:val="en-IN"/>
              </w:rPr>
              <w:t>{{</w:t>
            </w:r>
            <w:proofErr w:type="spellStart"/>
            <w:r w:rsidRPr="004E515C">
              <w:rPr>
                <w:bCs/>
                <w:sz w:val="24"/>
                <w:szCs w:val="24"/>
                <w:lang w:val="en-IN"/>
              </w:rPr>
              <w:t>consignee_name</w:t>
            </w:r>
            <w:proofErr w:type="spellEnd"/>
            <w:r w:rsidRPr="004E515C">
              <w:rPr>
                <w:bCs/>
                <w:sz w:val="24"/>
                <w:szCs w:val="24"/>
                <w:lang w:val="en-IN"/>
              </w:rPr>
              <w:t>}}</w:t>
            </w:r>
          </w:p>
          <w:p w14:paraId="489A36E9" w14:textId="77777777" w:rsidR="00DE50E3" w:rsidRPr="004E515C" w:rsidRDefault="00DE50E3" w:rsidP="00DE50E3">
            <w:pPr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{{</w:t>
            </w:r>
            <w:proofErr w:type="spellStart"/>
            <w:r>
              <w:rPr>
                <w:bCs/>
                <w:sz w:val="24"/>
                <w:szCs w:val="24"/>
                <w:lang w:val="en-IN"/>
              </w:rPr>
              <w:t>consignee_ministry</w:t>
            </w:r>
            <w:proofErr w:type="spellEnd"/>
            <w:r>
              <w:rPr>
                <w:bCs/>
                <w:sz w:val="24"/>
                <w:szCs w:val="24"/>
                <w:lang w:val="en-IN"/>
              </w:rPr>
              <w:t>}}</w:t>
            </w:r>
          </w:p>
          <w:p w14:paraId="5F39776D" w14:textId="77777777" w:rsidR="00DE50E3" w:rsidRPr="004E515C" w:rsidRDefault="00DE50E3" w:rsidP="00DE50E3">
            <w:pPr>
              <w:rPr>
                <w:bCs/>
                <w:sz w:val="24"/>
                <w:szCs w:val="24"/>
                <w:lang w:val="en-IN"/>
              </w:rPr>
            </w:pPr>
            <w:r w:rsidRPr="004E515C">
              <w:rPr>
                <w:bCs/>
                <w:sz w:val="24"/>
                <w:szCs w:val="24"/>
                <w:lang w:val="en-IN"/>
              </w:rPr>
              <w:t>{{</w:t>
            </w:r>
            <w:proofErr w:type="spellStart"/>
            <w:r w:rsidRPr="004E515C">
              <w:rPr>
                <w:bCs/>
                <w:sz w:val="24"/>
                <w:szCs w:val="24"/>
                <w:lang w:val="en-IN"/>
              </w:rPr>
              <w:t>consignee_address</w:t>
            </w:r>
            <w:proofErr w:type="spellEnd"/>
            <w:r w:rsidRPr="004E515C">
              <w:rPr>
                <w:bCs/>
                <w:sz w:val="24"/>
                <w:szCs w:val="24"/>
                <w:lang w:val="en-IN"/>
              </w:rPr>
              <w:t>}}</w:t>
            </w:r>
          </w:p>
          <w:p w14:paraId="3AA76C9C" w14:textId="77777777" w:rsidR="00DE50E3" w:rsidRPr="004E515C" w:rsidRDefault="00DE50E3" w:rsidP="00DE50E3">
            <w:pPr>
              <w:rPr>
                <w:bCs/>
                <w:sz w:val="24"/>
                <w:szCs w:val="24"/>
                <w:lang w:val="en-IN"/>
              </w:rPr>
            </w:pPr>
            <w:r w:rsidRPr="004E515C">
              <w:rPr>
                <w:bCs/>
                <w:sz w:val="24"/>
                <w:szCs w:val="24"/>
                <w:lang w:val="en-IN"/>
              </w:rPr>
              <w:t>Attn: {{</w:t>
            </w:r>
            <w:proofErr w:type="spellStart"/>
            <w:r w:rsidRPr="004E515C">
              <w:rPr>
                <w:bCs/>
                <w:sz w:val="24"/>
                <w:szCs w:val="24"/>
                <w:lang w:val="en-IN"/>
              </w:rPr>
              <w:t>consignee_contact</w:t>
            </w:r>
            <w:proofErr w:type="spellEnd"/>
            <w:r w:rsidRPr="004E515C">
              <w:rPr>
                <w:bCs/>
                <w:sz w:val="24"/>
                <w:szCs w:val="24"/>
                <w:lang w:val="en-IN"/>
              </w:rPr>
              <w:t>}}</w:t>
            </w:r>
          </w:p>
          <w:p w14:paraId="3F28229C" w14:textId="43FE789C" w:rsidR="00644A6C" w:rsidRPr="0064279C" w:rsidRDefault="00DE50E3" w:rsidP="00DE50E3">
            <w:pPr>
              <w:rPr>
                <w:b/>
                <w:lang w:val="en-IN"/>
              </w:rPr>
            </w:pPr>
            <w:r w:rsidRPr="004E515C">
              <w:rPr>
                <w:bCs/>
                <w:sz w:val="24"/>
                <w:szCs w:val="24"/>
                <w:lang w:val="en-IN"/>
              </w:rPr>
              <w:t>Phone: {{</w:t>
            </w:r>
            <w:proofErr w:type="spellStart"/>
            <w:r w:rsidRPr="004E515C">
              <w:rPr>
                <w:bCs/>
                <w:sz w:val="24"/>
                <w:szCs w:val="24"/>
                <w:lang w:val="en-IN"/>
              </w:rPr>
              <w:t>consignee_phone</w:t>
            </w:r>
            <w:proofErr w:type="spellEnd"/>
            <w:r w:rsidRPr="004E515C">
              <w:rPr>
                <w:bCs/>
                <w:sz w:val="24"/>
                <w:szCs w:val="24"/>
                <w:lang w:val="en-IN"/>
              </w:rPr>
              <w:t>}}</w:t>
            </w:r>
          </w:p>
        </w:tc>
        <w:tc>
          <w:tcPr>
            <w:tcW w:w="558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483BB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Other reference</w:t>
            </w:r>
          </w:p>
        </w:tc>
      </w:tr>
      <w:tr w:rsidR="00644A6C" w:rsidRPr="0064279C" w14:paraId="7A284849" w14:textId="77777777" w:rsidTr="00644A6C">
        <w:trPr>
          <w:cantSplit/>
          <w:jc w:val="center"/>
        </w:trPr>
        <w:tc>
          <w:tcPr>
            <w:tcW w:w="537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F23739" w14:textId="77777777" w:rsidR="00644A6C" w:rsidRPr="0064279C" w:rsidRDefault="00644A6C" w:rsidP="0065549F">
            <w:pPr>
              <w:rPr>
                <w:b/>
                <w:lang w:val="en-IN"/>
              </w:rPr>
            </w:pPr>
          </w:p>
        </w:tc>
        <w:tc>
          <w:tcPr>
            <w:tcW w:w="558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ABE66" w14:textId="1004D863" w:rsidR="00DE50E3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Buyer other than consignee</w:t>
            </w:r>
          </w:p>
          <w:p w14:paraId="38B733FC" w14:textId="77777777" w:rsidR="00DE50E3" w:rsidRPr="004E515C" w:rsidRDefault="00DE50E3" w:rsidP="00DE50E3">
            <w:pPr>
              <w:rPr>
                <w:bCs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other_org_contact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  <w:p w14:paraId="675217CC" w14:textId="77777777" w:rsidR="00DE50E3" w:rsidRPr="004E515C" w:rsidRDefault="00DE50E3" w:rsidP="00DE50E3">
            <w:pPr>
              <w:rPr>
                <w:bCs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other_org_designation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  <w:p w14:paraId="5367D15D" w14:textId="77777777" w:rsidR="00DE50E3" w:rsidRPr="004E515C" w:rsidRDefault="00DE50E3" w:rsidP="00DE50E3">
            <w:pPr>
              <w:rPr>
                <w:bCs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other_org_ministry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  <w:p w14:paraId="50D7B7F9" w14:textId="77777777" w:rsidR="00DE50E3" w:rsidRPr="004E515C" w:rsidRDefault="00DE50E3" w:rsidP="00DE50E3">
            <w:pPr>
              <w:rPr>
                <w:bCs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other_org_name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  <w:p w14:paraId="7EB9A777" w14:textId="77777777" w:rsidR="00DE50E3" w:rsidRPr="004E515C" w:rsidRDefault="00DE50E3" w:rsidP="00DE50E3">
            <w:pPr>
              <w:rPr>
                <w:bCs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other_org_address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  <w:p w14:paraId="335A8288" w14:textId="77777777" w:rsidR="00DE50E3" w:rsidRPr="004E515C" w:rsidRDefault="00DE50E3" w:rsidP="00DE50E3">
            <w:pPr>
              <w:rPr>
                <w:bCs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other_org_phone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  <w:p w14:paraId="324E7073" w14:textId="77777777" w:rsidR="00DE50E3" w:rsidRPr="004E515C" w:rsidRDefault="00DE50E3" w:rsidP="00DE50E3">
            <w:pPr>
              <w:rPr>
                <w:bCs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other_org_email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  <w:p w14:paraId="1C3D63BF" w14:textId="77777777" w:rsidR="00DE50E3" w:rsidRPr="0064279C" w:rsidRDefault="00DE50E3" w:rsidP="0065549F">
            <w:pPr>
              <w:rPr>
                <w:b/>
                <w:lang w:val="en-IN"/>
              </w:rPr>
            </w:pPr>
          </w:p>
        </w:tc>
      </w:tr>
      <w:tr w:rsidR="00644A6C" w:rsidRPr="0064279C" w14:paraId="7464D9B7" w14:textId="77777777" w:rsidTr="00644A6C">
        <w:trPr>
          <w:trHeight w:val="332"/>
          <w:jc w:val="center"/>
        </w:trPr>
        <w:tc>
          <w:tcPr>
            <w:tcW w:w="24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6A17AB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Pre-carriage by</w:t>
            </w:r>
          </w:p>
          <w:p w14:paraId="5F1B04C3" w14:textId="4A074AE6" w:rsidR="00644A6C" w:rsidRPr="0064279C" w:rsidRDefault="00DE50E3" w:rsidP="0065549F">
            <w:pPr>
              <w:rPr>
                <w:b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mode_of_transport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</w:tc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92A09B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Place of receipt by carrier</w:t>
            </w:r>
          </w:p>
        </w:tc>
        <w:tc>
          <w:tcPr>
            <w:tcW w:w="147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56282623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Country of origin of goods</w:t>
            </w:r>
          </w:p>
          <w:p w14:paraId="5D4BDFA9" w14:textId="649211F5" w:rsidR="00644A6C" w:rsidRPr="0064279C" w:rsidRDefault="00DE50E3" w:rsidP="0065549F">
            <w:pPr>
              <w:rPr>
                <w:b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country_of_origin_goods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</w:tc>
        <w:tc>
          <w:tcPr>
            <w:tcW w:w="4117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2D03328" w14:textId="77777777" w:rsidR="00644A6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 xml:space="preserve">Country of </w:t>
            </w:r>
            <w:proofErr w:type="gramStart"/>
            <w:r w:rsidRPr="0064279C">
              <w:rPr>
                <w:b/>
                <w:lang w:val="en-IN"/>
              </w:rPr>
              <w:t>final destination</w:t>
            </w:r>
            <w:proofErr w:type="gramEnd"/>
          </w:p>
          <w:p w14:paraId="1ABACB69" w14:textId="77777777" w:rsidR="00DE50E3" w:rsidRPr="0064279C" w:rsidRDefault="00DE50E3" w:rsidP="0065549F">
            <w:pPr>
              <w:rPr>
                <w:b/>
                <w:lang w:val="en-IN"/>
              </w:rPr>
            </w:pPr>
          </w:p>
          <w:p w14:paraId="48475A6D" w14:textId="26B28FA6" w:rsidR="00644A6C" w:rsidRPr="0064279C" w:rsidRDefault="00DE50E3" w:rsidP="0065549F">
            <w:pPr>
              <w:rPr>
                <w:b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country_of_final_destination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</w:tc>
      </w:tr>
      <w:tr w:rsidR="00644A6C" w:rsidRPr="0064279C" w14:paraId="614F93A4" w14:textId="77777777" w:rsidTr="00644A6C">
        <w:trPr>
          <w:cantSplit/>
          <w:trHeight w:val="556"/>
          <w:jc w:val="center"/>
        </w:trPr>
        <w:tc>
          <w:tcPr>
            <w:tcW w:w="24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0144AE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Vessel/flight no</w:t>
            </w:r>
          </w:p>
        </w:tc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7BF59CC" w14:textId="77777777" w:rsidR="00DE50E3" w:rsidRPr="00DE50E3" w:rsidRDefault="00DE50E3" w:rsidP="00DE50E3">
            <w:pPr>
              <w:rPr>
                <w:b/>
                <w:lang w:val="en-IN"/>
              </w:rPr>
            </w:pPr>
            <w:r w:rsidRPr="00DE50E3">
              <w:rPr>
                <w:b/>
                <w:lang w:val="en-IN"/>
              </w:rPr>
              <w:t>{{</w:t>
            </w:r>
            <w:proofErr w:type="spellStart"/>
            <w:r w:rsidRPr="00DE50E3">
              <w:rPr>
                <w:b/>
                <w:lang w:val="en-IN"/>
              </w:rPr>
              <w:t>transport_facility_type</w:t>
            </w:r>
            <w:proofErr w:type="spellEnd"/>
            <w:r w:rsidRPr="00DE50E3">
              <w:rPr>
                <w:b/>
                <w:lang w:val="en-IN"/>
              </w:rPr>
              <w:t xml:space="preserve">}} </w:t>
            </w:r>
            <w:proofErr w:type="gramStart"/>
            <w:r w:rsidRPr="00DE50E3">
              <w:rPr>
                <w:b/>
                <w:lang w:val="en-IN"/>
              </w:rPr>
              <w:t>of  loading</w:t>
            </w:r>
            <w:proofErr w:type="gramEnd"/>
          </w:p>
          <w:p w14:paraId="27E3BDC6" w14:textId="62E4D780" w:rsidR="00644A6C" w:rsidRPr="0064279C" w:rsidRDefault="00DE50E3" w:rsidP="00DE50E3">
            <w:pPr>
              <w:rPr>
                <w:b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port_of_loading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</w:tc>
        <w:tc>
          <w:tcPr>
            <w:tcW w:w="558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42E04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Terms of delivery and payment</w:t>
            </w:r>
          </w:p>
          <w:p w14:paraId="40964E88" w14:textId="77777777" w:rsidR="00644A6C" w:rsidRPr="0064279C" w:rsidRDefault="00644A6C" w:rsidP="0065549F">
            <w:pPr>
              <w:rPr>
                <w:b/>
                <w:lang w:val="en-IN"/>
              </w:rPr>
            </w:pPr>
            <w:r w:rsidRPr="0064279C">
              <w:rPr>
                <w:b/>
                <w:lang w:val="en-IN"/>
              </w:rPr>
              <w:t>NA</w:t>
            </w:r>
          </w:p>
        </w:tc>
      </w:tr>
      <w:tr w:rsidR="00644A6C" w:rsidRPr="0064279C" w14:paraId="72724EC7" w14:textId="77777777" w:rsidTr="00DE50E3">
        <w:trPr>
          <w:cantSplit/>
          <w:trHeight w:hRule="exact" w:val="824"/>
          <w:jc w:val="center"/>
        </w:trPr>
        <w:tc>
          <w:tcPr>
            <w:tcW w:w="24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45B0D1" w14:textId="77777777" w:rsidR="00DE50E3" w:rsidRPr="00773B35" w:rsidRDefault="00DE50E3" w:rsidP="00DE50E3">
            <w:pPr>
              <w:rPr>
                <w:b/>
                <w:lang w:val="en-IN"/>
              </w:rPr>
            </w:pPr>
            <w:r w:rsidRPr="00773B35">
              <w:rPr>
                <w:b/>
                <w:lang w:val="en-IN"/>
              </w:rPr>
              <w:t>{{</w:t>
            </w:r>
            <w:proofErr w:type="spellStart"/>
            <w:r w:rsidRPr="00773B35">
              <w:rPr>
                <w:b/>
                <w:lang w:val="en-IN"/>
              </w:rPr>
              <w:t>transport_facility_type</w:t>
            </w:r>
            <w:proofErr w:type="spellEnd"/>
            <w:r w:rsidRPr="00773B35">
              <w:rPr>
                <w:b/>
                <w:lang w:val="en-IN"/>
              </w:rPr>
              <w:t>}} of discharge</w:t>
            </w:r>
          </w:p>
          <w:p w14:paraId="5D5756D7" w14:textId="079D200A" w:rsidR="00644A6C" w:rsidRPr="0064279C" w:rsidRDefault="00DE50E3" w:rsidP="00DE50E3">
            <w:pPr>
              <w:rPr>
                <w:b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port_of_discharge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</w:tc>
        <w:tc>
          <w:tcPr>
            <w:tcW w:w="2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96B2ABF" w14:textId="77777777" w:rsidR="00DE50E3" w:rsidRPr="00773B35" w:rsidRDefault="00DE50E3" w:rsidP="00DE50E3">
            <w:pPr>
              <w:rPr>
                <w:b/>
                <w:lang w:val="en-IN"/>
              </w:rPr>
            </w:pPr>
            <w:proofErr w:type="gramStart"/>
            <w:r w:rsidRPr="00773B35">
              <w:rPr>
                <w:b/>
                <w:lang w:val="en-IN"/>
              </w:rPr>
              <w:t>Final destination</w:t>
            </w:r>
            <w:proofErr w:type="gramEnd"/>
          </w:p>
          <w:p w14:paraId="01C801FC" w14:textId="77777777" w:rsidR="00DE50E3" w:rsidRPr="004E515C" w:rsidRDefault="00DE50E3" w:rsidP="00DE50E3">
            <w:pPr>
              <w:rPr>
                <w:bCs/>
                <w:lang w:val="en-IN"/>
              </w:rPr>
            </w:pPr>
          </w:p>
          <w:p w14:paraId="4F53C32B" w14:textId="77777777" w:rsidR="00DE50E3" w:rsidRPr="004E515C" w:rsidRDefault="00DE50E3" w:rsidP="00DE50E3">
            <w:pPr>
              <w:rPr>
                <w:bCs/>
                <w:lang w:val="en-IN"/>
              </w:rPr>
            </w:pPr>
            <w:r w:rsidRPr="004E515C">
              <w:rPr>
                <w:bCs/>
                <w:lang w:val="en-IN"/>
              </w:rPr>
              <w:t>{{</w:t>
            </w:r>
            <w:proofErr w:type="spellStart"/>
            <w:r w:rsidRPr="004E515C">
              <w:rPr>
                <w:bCs/>
                <w:lang w:val="en-IN"/>
              </w:rPr>
              <w:t>country_of_final_destination</w:t>
            </w:r>
            <w:proofErr w:type="spellEnd"/>
            <w:r w:rsidRPr="004E515C">
              <w:rPr>
                <w:bCs/>
                <w:lang w:val="en-IN"/>
              </w:rPr>
              <w:t>}}</w:t>
            </w:r>
          </w:p>
          <w:p w14:paraId="274A0D69" w14:textId="77777777" w:rsidR="00644A6C" w:rsidRPr="0064279C" w:rsidRDefault="00644A6C" w:rsidP="0065549F">
            <w:pPr>
              <w:rPr>
                <w:b/>
                <w:lang w:val="en-IN"/>
              </w:rPr>
            </w:pPr>
          </w:p>
          <w:p w14:paraId="5EF14C36" w14:textId="77777777" w:rsidR="00644A6C" w:rsidRPr="0064279C" w:rsidRDefault="00644A6C" w:rsidP="0065549F">
            <w:pPr>
              <w:rPr>
                <w:b/>
                <w:lang w:val="en-IN"/>
              </w:rPr>
            </w:pPr>
          </w:p>
        </w:tc>
        <w:tc>
          <w:tcPr>
            <w:tcW w:w="558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59000" w14:textId="77777777" w:rsidR="00644A6C" w:rsidRPr="0064279C" w:rsidRDefault="00644A6C" w:rsidP="0065549F">
            <w:pPr>
              <w:rPr>
                <w:b/>
                <w:lang w:val="en-IN"/>
              </w:rPr>
            </w:pPr>
          </w:p>
        </w:tc>
      </w:tr>
    </w:tbl>
    <w:p w14:paraId="744F5D55" w14:textId="3AB2C65A" w:rsidR="00644A6C" w:rsidRPr="003D78C2" w:rsidRDefault="00FB2C80" w:rsidP="00FB2C80">
      <w:pPr>
        <w:suppressAutoHyphens w:val="0"/>
        <w:ind w:hanging="993"/>
      </w:pPr>
      <w:r>
        <w:t>[PL_TABLE]</w:t>
      </w:r>
    </w:p>
    <w:sectPr w:rsidR="00644A6C" w:rsidRPr="003D78C2" w:rsidSect="005B5E3D">
      <w:headerReference w:type="default" r:id="rId8"/>
      <w:footerReference w:type="default" r:id="rId9"/>
      <w:pgSz w:w="11906" w:h="16838" w:code="9"/>
      <w:pgMar w:top="851" w:right="1440" w:bottom="284" w:left="144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B0BDC" w14:textId="77777777" w:rsidR="0084722C" w:rsidRDefault="0084722C" w:rsidP="003677CE">
      <w:r>
        <w:separator/>
      </w:r>
    </w:p>
  </w:endnote>
  <w:endnote w:type="continuationSeparator" w:id="0">
    <w:p w14:paraId="6FC2B672" w14:textId="77777777" w:rsidR="0084722C" w:rsidRDefault="0084722C" w:rsidP="0036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 CJK SC">
    <w:altName w:val="Cambria"/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F146D" w14:textId="77777777" w:rsidR="00D13836" w:rsidRDefault="00095923">
    <w:pPr>
      <w:pStyle w:val="Footer"/>
    </w:pPr>
    <w:r>
      <w:rPr>
        <w:noProof/>
        <w:lang w:val="en-IN" w:eastAsia="en-IN"/>
      </w:rPr>
      <w:drawing>
        <wp:anchor distT="0" distB="0" distL="0" distR="0" simplePos="0" relativeHeight="251660288" behindDoc="1" locked="0" layoutInCell="0" allowOverlap="1" wp14:anchorId="2E0970D3" wp14:editId="3B3A135D">
          <wp:simplePos x="0" y="0"/>
          <wp:positionH relativeFrom="page">
            <wp:align>right</wp:align>
          </wp:positionH>
          <wp:positionV relativeFrom="paragraph">
            <wp:posOffset>-335280</wp:posOffset>
          </wp:positionV>
          <wp:extent cx="7543800" cy="287655"/>
          <wp:effectExtent l="0" t="0" r="0" b="0"/>
          <wp:wrapSquare wrapText="largest"/>
          <wp:docPr id="1201878209" name="Image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287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9D4757">
      <w:rPr>
        <w:noProof/>
      </w:rPr>
      <w:drawing>
        <wp:anchor distT="0" distB="0" distL="0" distR="0" simplePos="0" relativeHeight="251658240" behindDoc="1" locked="0" layoutInCell="0" allowOverlap="1" wp14:anchorId="3E059FEA" wp14:editId="78D4B8A2">
          <wp:simplePos x="0" y="0"/>
          <wp:positionH relativeFrom="column">
            <wp:posOffset>0</wp:posOffset>
          </wp:positionH>
          <wp:positionV relativeFrom="paragraph">
            <wp:posOffset>9420225</wp:posOffset>
          </wp:positionV>
          <wp:extent cx="7772400" cy="287655"/>
          <wp:effectExtent l="0" t="0" r="0" b="0"/>
          <wp:wrapSquare wrapText="largest"/>
          <wp:docPr id="2058890689" name="Image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87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F7A6E" w14:textId="77777777" w:rsidR="0084722C" w:rsidRDefault="0084722C" w:rsidP="003677CE">
      <w:r>
        <w:separator/>
      </w:r>
    </w:p>
  </w:footnote>
  <w:footnote w:type="continuationSeparator" w:id="0">
    <w:p w14:paraId="0B419FF0" w14:textId="77777777" w:rsidR="0084722C" w:rsidRDefault="0084722C" w:rsidP="00367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11F36" w14:textId="77777777" w:rsidR="003677CE" w:rsidRDefault="00AF566B">
    <w:pPr>
      <w:pStyle w:val="Header"/>
    </w:pPr>
    <w:r>
      <w:rPr>
        <w:noProof/>
      </w:rPr>
      <w:drawing>
        <wp:anchor distT="0" distB="0" distL="0" distR="0" simplePos="0" relativeHeight="251657216" behindDoc="1" locked="0" layoutInCell="0" allowOverlap="1" wp14:anchorId="656E9432" wp14:editId="5E3839AC">
          <wp:simplePos x="0" y="0"/>
          <wp:positionH relativeFrom="margin">
            <wp:align>center</wp:align>
          </wp:positionH>
          <wp:positionV relativeFrom="paragraph">
            <wp:posOffset>-1270</wp:posOffset>
          </wp:positionV>
          <wp:extent cx="7776845" cy="1931670"/>
          <wp:effectExtent l="0" t="0" r="0" b="0"/>
          <wp:wrapSquare wrapText="largest"/>
          <wp:docPr id="431050642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023"/>
                  <a:stretch>
                    <a:fillRect/>
                  </a:stretch>
                </pic:blipFill>
                <pic:spPr bwMode="auto">
                  <a:xfrm>
                    <a:off x="0" y="0"/>
                    <a:ext cx="7776845" cy="1931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D7355B" w14:textId="77777777" w:rsidR="003677CE" w:rsidRDefault="003677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F0BFA"/>
    <w:multiLevelType w:val="singleLevel"/>
    <w:tmpl w:val="43FC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A05630A"/>
    <w:multiLevelType w:val="singleLevel"/>
    <w:tmpl w:val="A98AB06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A426E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1FD4928"/>
    <w:multiLevelType w:val="singleLevel"/>
    <w:tmpl w:val="A58EB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57A92BAD"/>
    <w:multiLevelType w:val="singleLevel"/>
    <w:tmpl w:val="956CDB1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6957775E"/>
    <w:multiLevelType w:val="singleLevel"/>
    <w:tmpl w:val="4306D290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71C5724A"/>
    <w:multiLevelType w:val="singleLevel"/>
    <w:tmpl w:val="9226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926574684">
    <w:abstractNumId w:val="0"/>
  </w:num>
  <w:num w:numId="2" w16cid:durableId="740836042">
    <w:abstractNumId w:val="5"/>
  </w:num>
  <w:num w:numId="3" w16cid:durableId="328945269">
    <w:abstractNumId w:val="2"/>
  </w:num>
  <w:num w:numId="4" w16cid:durableId="298003343">
    <w:abstractNumId w:val="1"/>
  </w:num>
  <w:num w:numId="5" w16cid:durableId="1282566962">
    <w:abstractNumId w:val="4"/>
  </w:num>
  <w:num w:numId="6" w16cid:durableId="959456352">
    <w:abstractNumId w:val="6"/>
  </w:num>
  <w:num w:numId="7" w16cid:durableId="502472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zNbI0NTe3MLUwNjJS0lEKTi0uzszPAykwqgUAXcngKSwAAAA="/>
  </w:docVars>
  <w:rsids>
    <w:rsidRoot w:val="00C00A2C"/>
    <w:rsid w:val="00001168"/>
    <w:rsid w:val="0001509C"/>
    <w:rsid w:val="00066BCB"/>
    <w:rsid w:val="00066F60"/>
    <w:rsid w:val="0007006A"/>
    <w:rsid w:val="00092809"/>
    <w:rsid w:val="00095923"/>
    <w:rsid w:val="000A5256"/>
    <w:rsid w:val="000A5C0A"/>
    <w:rsid w:val="000C13C4"/>
    <w:rsid w:val="000C5E14"/>
    <w:rsid w:val="000D06DD"/>
    <w:rsid w:val="000D0D44"/>
    <w:rsid w:val="000D6D9C"/>
    <w:rsid w:val="000F4C11"/>
    <w:rsid w:val="001057B1"/>
    <w:rsid w:val="001128C2"/>
    <w:rsid w:val="001217D4"/>
    <w:rsid w:val="00132E55"/>
    <w:rsid w:val="00144C24"/>
    <w:rsid w:val="001621A8"/>
    <w:rsid w:val="00162264"/>
    <w:rsid w:val="001B74CD"/>
    <w:rsid w:val="001C67E7"/>
    <w:rsid w:val="001C7087"/>
    <w:rsid w:val="001D4E0C"/>
    <w:rsid w:val="001D4F65"/>
    <w:rsid w:val="001D6417"/>
    <w:rsid w:val="001E2B60"/>
    <w:rsid w:val="002129F1"/>
    <w:rsid w:val="00213FF5"/>
    <w:rsid w:val="0022451E"/>
    <w:rsid w:val="00226BFB"/>
    <w:rsid w:val="00273236"/>
    <w:rsid w:val="00292F64"/>
    <w:rsid w:val="00293096"/>
    <w:rsid w:val="002A4213"/>
    <w:rsid w:val="002B40C7"/>
    <w:rsid w:val="002C75A4"/>
    <w:rsid w:val="002F44A1"/>
    <w:rsid w:val="00310EAA"/>
    <w:rsid w:val="003112F8"/>
    <w:rsid w:val="0033398B"/>
    <w:rsid w:val="003543F8"/>
    <w:rsid w:val="003677CE"/>
    <w:rsid w:val="003864CC"/>
    <w:rsid w:val="003B638D"/>
    <w:rsid w:val="003D3FA2"/>
    <w:rsid w:val="003D46F0"/>
    <w:rsid w:val="003D53CE"/>
    <w:rsid w:val="003D78C2"/>
    <w:rsid w:val="003E3FEE"/>
    <w:rsid w:val="003F247A"/>
    <w:rsid w:val="0040157B"/>
    <w:rsid w:val="004219AA"/>
    <w:rsid w:val="00451334"/>
    <w:rsid w:val="00476602"/>
    <w:rsid w:val="004B6AF4"/>
    <w:rsid w:val="004B755C"/>
    <w:rsid w:val="004C1811"/>
    <w:rsid w:val="004C5A10"/>
    <w:rsid w:val="004C63B1"/>
    <w:rsid w:val="004D6A8D"/>
    <w:rsid w:val="004E5577"/>
    <w:rsid w:val="004F109F"/>
    <w:rsid w:val="004F3354"/>
    <w:rsid w:val="005375D9"/>
    <w:rsid w:val="00550E3B"/>
    <w:rsid w:val="00551025"/>
    <w:rsid w:val="00552675"/>
    <w:rsid w:val="00560C94"/>
    <w:rsid w:val="00570667"/>
    <w:rsid w:val="00576D93"/>
    <w:rsid w:val="005956FA"/>
    <w:rsid w:val="005A22C1"/>
    <w:rsid w:val="005B24AE"/>
    <w:rsid w:val="005B5E3D"/>
    <w:rsid w:val="005B67A2"/>
    <w:rsid w:val="005B6931"/>
    <w:rsid w:val="005C0CAB"/>
    <w:rsid w:val="005C58A3"/>
    <w:rsid w:val="005F246C"/>
    <w:rsid w:val="005F376D"/>
    <w:rsid w:val="00604F20"/>
    <w:rsid w:val="00623D1D"/>
    <w:rsid w:val="00634007"/>
    <w:rsid w:val="0064279C"/>
    <w:rsid w:val="00644A6C"/>
    <w:rsid w:val="00664022"/>
    <w:rsid w:val="00677297"/>
    <w:rsid w:val="006843C3"/>
    <w:rsid w:val="00694773"/>
    <w:rsid w:val="006B0DC8"/>
    <w:rsid w:val="006E21F9"/>
    <w:rsid w:val="006F09CF"/>
    <w:rsid w:val="00706E73"/>
    <w:rsid w:val="00722B8F"/>
    <w:rsid w:val="0072664D"/>
    <w:rsid w:val="00730A24"/>
    <w:rsid w:val="00743682"/>
    <w:rsid w:val="00751E5F"/>
    <w:rsid w:val="007577F9"/>
    <w:rsid w:val="00761A9A"/>
    <w:rsid w:val="0077257D"/>
    <w:rsid w:val="0077357B"/>
    <w:rsid w:val="00773B35"/>
    <w:rsid w:val="00774DB2"/>
    <w:rsid w:val="00781D1A"/>
    <w:rsid w:val="00794E07"/>
    <w:rsid w:val="00797B17"/>
    <w:rsid w:val="007A3748"/>
    <w:rsid w:val="007A7CFB"/>
    <w:rsid w:val="007C7139"/>
    <w:rsid w:val="007E4E9E"/>
    <w:rsid w:val="00802557"/>
    <w:rsid w:val="0081471E"/>
    <w:rsid w:val="00820FD7"/>
    <w:rsid w:val="00842CE9"/>
    <w:rsid w:val="0084547B"/>
    <w:rsid w:val="0084722C"/>
    <w:rsid w:val="00855850"/>
    <w:rsid w:val="008576EC"/>
    <w:rsid w:val="00873388"/>
    <w:rsid w:val="008853FA"/>
    <w:rsid w:val="0089521A"/>
    <w:rsid w:val="00895401"/>
    <w:rsid w:val="008A67F3"/>
    <w:rsid w:val="008A742C"/>
    <w:rsid w:val="008C5875"/>
    <w:rsid w:val="008D2642"/>
    <w:rsid w:val="008E4C8F"/>
    <w:rsid w:val="008E79D6"/>
    <w:rsid w:val="009061CC"/>
    <w:rsid w:val="009145BB"/>
    <w:rsid w:val="009277EC"/>
    <w:rsid w:val="00930E5B"/>
    <w:rsid w:val="00943682"/>
    <w:rsid w:val="00963841"/>
    <w:rsid w:val="00972EAA"/>
    <w:rsid w:val="0097351A"/>
    <w:rsid w:val="009928BF"/>
    <w:rsid w:val="009A07C2"/>
    <w:rsid w:val="009B53F0"/>
    <w:rsid w:val="009D4757"/>
    <w:rsid w:val="00A12AE7"/>
    <w:rsid w:val="00A14B67"/>
    <w:rsid w:val="00A215DC"/>
    <w:rsid w:val="00A84B19"/>
    <w:rsid w:val="00A961AD"/>
    <w:rsid w:val="00AA0972"/>
    <w:rsid w:val="00AA5BD7"/>
    <w:rsid w:val="00AB3ACA"/>
    <w:rsid w:val="00AC0C42"/>
    <w:rsid w:val="00AD7C68"/>
    <w:rsid w:val="00AE02AF"/>
    <w:rsid w:val="00AF566B"/>
    <w:rsid w:val="00B01516"/>
    <w:rsid w:val="00B07297"/>
    <w:rsid w:val="00B12297"/>
    <w:rsid w:val="00B238DF"/>
    <w:rsid w:val="00B42191"/>
    <w:rsid w:val="00B973B1"/>
    <w:rsid w:val="00BB41F0"/>
    <w:rsid w:val="00BC14D2"/>
    <w:rsid w:val="00BE4783"/>
    <w:rsid w:val="00BF133C"/>
    <w:rsid w:val="00C00144"/>
    <w:rsid w:val="00C00A2C"/>
    <w:rsid w:val="00C10D47"/>
    <w:rsid w:val="00C13756"/>
    <w:rsid w:val="00C22C04"/>
    <w:rsid w:val="00C25F03"/>
    <w:rsid w:val="00C3278F"/>
    <w:rsid w:val="00C361FC"/>
    <w:rsid w:val="00C461F0"/>
    <w:rsid w:val="00C777CF"/>
    <w:rsid w:val="00CC3A68"/>
    <w:rsid w:val="00CD3E4E"/>
    <w:rsid w:val="00CE2AAD"/>
    <w:rsid w:val="00CE73B2"/>
    <w:rsid w:val="00D05B78"/>
    <w:rsid w:val="00D13836"/>
    <w:rsid w:val="00D31022"/>
    <w:rsid w:val="00D36591"/>
    <w:rsid w:val="00D451BB"/>
    <w:rsid w:val="00D51029"/>
    <w:rsid w:val="00D5341B"/>
    <w:rsid w:val="00D56673"/>
    <w:rsid w:val="00D6238D"/>
    <w:rsid w:val="00D63FDB"/>
    <w:rsid w:val="00D664C2"/>
    <w:rsid w:val="00D70932"/>
    <w:rsid w:val="00D76C6B"/>
    <w:rsid w:val="00DB4836"/>
    <w:rsid w:val="00DC79D9"/>
    <w:rsid w:val="00DD4F60"/>
    <w:rsid w:val="00DD74A2"/>
    <w:rsid w:val="00DE4F14"/>
    <w:rsid w:val="00DE50E3"/>
    <w:rsid w:val="00DF45F3"/>
    <w:rsid w:val="00E039FB"/>
    <w:rsid w:val="00E072AE"/>
    <w:rsid w:val="00E25C6E"/>
    <w:rsid w:val="00E25DC2"/>
    <w:rsid w:val="00E45912"/>
    <w:rsid w:val="00E55179"/>
    <w:rsid w:val="00E82038"/>
    <w:rsid w:val="00E9223F"/>
    <w:rsid w:val="00E92C90"/>
    <w:rsid w:val="00EA0936"/>
    <w:rsid w:val="00EC7974"/>
    <w:rsid w:val="00EF3223"/>
    <w:rsid w:val="00F50EC9"/>
    <w:rsid w:val="00F57117"/>
    <w:rsid w:val="00F5720B"/>
    <w:rsid w:val="00F62405"/>
    <w:rsid w:val="00F66196"/>
    <w:rsid w:val="00FA04F2"/>
    <w:rsid w:val="00FA2714"/>
    <w:rsid w:val="00FA3E16"/>
    <w:rsid w:val="00FB1E6F"/>
    <w:rsid w:val="00FB2C80"/>
    <w:rsid w:val="00FE7AA9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ACD1A9"/>
  <w15:docId w15:val="{8D051B35-BA1B-4D0D-8C25-72A1555C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0E3"/>
    <w:pPr>
      <w:suppressAutoHyphens/>
    </w:pPr>
    <w:rPr>
      <w:color w:val="00000A"/>
      <w:lang w:val="en-GB" w:eastAsia="zh-CN"/>
    </w:rPr>
  </w:style>
  <w:style w:type="paragraph" w:styleId="Heading1">
    <w:name w:val="heading 1"/>
    <w:basedOn w:val="Heading"/>
    <w:qFormat/>
    <w:rsid w:val="00CC0015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rsid w:val="00CC0015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rsid w:val="00CC0015"/>
    <w:pPr>
      <w:spacing w:before="140"/>
      <w:outlineLvl w:val="2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7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75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75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CC0015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C0015"/>
    <w:pPr>
      <w:spacing w:after="140" w:line="288" w:lineRule="auto"/>
    </w:pPr>
  </w:style>
  <w:style w:type="paragraph" w:styleId="List">
    <w:name w:val="List"/>
    <w:basedOn w:val="TextBody"/>
    <w:rsid w:val="00CC0015"/>
    <w:rPr>
      <w:rFonts w:cs="FreeSans"/>
    </w:rPr>
  </w:style>
  <w:style w:type="paragraph" w:styleId="Caption">
    <w:name w:val="caption"/>
    <w:basedOn w:val="Normal"/>
    <w:qFormat/>
    <w:rsid w:val="00CC001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C0015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CC0015"/>
    <w:pPr>
      <w:suppressLineNumbers/>
    </w:pPr>
  </w:style>
  <w:style w:type="paragraph" w:customStyle="1" w:styleId="TableHeading">
    <w:name w:val="Table Heading"/>
    <w:basedOn w:val="TableContents"/>
    <w:qFormat/>
    <w:rsid w:val="00CC0015"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rsid w:val="00CC0015"/>
    <w:pPr>
      <w:spacing w:after="283"/>
      <w:ind w:left="567" w:right="567"/>
    </w:pPr>
  </w:style>
  <w:style w:type="paragraph" w:styleId="Title">
    <w:name w:val="Title"/>
    <w:basedOn w:val="Heading"/>
    <w:qFormat/>
    <w:rsid w:val="00CC0015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rsid w:val="00CC0015"/>
    <w:pPr>
      <w:spacing w:before="60"/>
      <w:jc w:val="center"/>
    </w:pPr>
    <w:rPr>
      <w:sz w:val="36"/>
      <w:szCs w:val="36"/>
    </w:rPr>
  </w:style>
  <w:style w:type="character" w:styleId="CommentReference">
    <w:name w:val="annotation reference"/>
    <w:uiPriority w:val="99"/>
    <w:semiHidden/>
    <w:unhideWhenUsed/>
    <w:rsid w:val="00972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EAA"/>
  </w:style>
  <w:style w:type="character" w:customStyle="1" w:styleId="CommentTextChar">
    <w:name w:val="Comment Text Char"/>
    <w:link w:val="CommentText"/>
    <w:uiPriority w:val="99"/>
    <w:semiHidden/>
    <w:rsid w:val="00972EAA"/>
    <w:rPr>
      <w:color w:val="00000A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EA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72EAA"/>
    <w:rPr>
      <w:b/>
      <w:bCs/>
      <w:color w:val="00000A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9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C79D9"/>
    <w:rPr>
      <w:rFonts w:ascii="Segoe UI" w:hAnsi="Segoe UI" w:cs="Segoe UI"/>
      <w:color w:val="00000A"/>
      <w:sz w:val="18"/>
      <w:szCs w:val="18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3677C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677CE"/>
    <w:rPr>
      <w:color w:val="00000A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3677C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677CE"/>
    <w:rPr>
      <w:color w:val="00000A"/>
      <w:lang w:val="en-GB" w:eastAsia="zh-CN"/>
    </w:rPr>
  </w:style>
  <w:style w:type="table" w:styleId="TableGrid">
    <w:name w:val="Table Grid"/>
    <w:basedOn w:val="TableNormal"/>
    <w:uiPriority w:val="59"/>
    <w:rsid w:val="00855850"/>
    <w:pPr>
      <w:suppressAutoHyphens/>
    </w:pPr>
    <w:rPr>
      <w:rFonts w:eastAsia="Noto Serif CJK SC" w:cs="Lohit Devanagari"/>
      <w:kern w:val="2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C13756"/>
    <w:rPr>
      <w:rFonts w:asciiTheme="majorHAnsi" w:eastAsiaTheme="majorEastAsia" w:hAnsiTheme="majorHAnsi" w:cstheme="majorBidi"/>
      <w:i/>
      <w:iCs/>
      <w:color w:val="0A2F40" w:themeColor="accent1" w:themeShade="7F"/>
      <w:lang w:val="en-GB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75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7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8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CPOR%20Work\Arctic%20Operations\Cargo%20Movement\Divya%20maam%20Mooring%20Items\NCPOR%20Letter%20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5E9ED-2AC8-4E3B-8C43-793A381F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NCPOR Letter Head.dotx</Template>
  <TotalTime>150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Sarabjeet Chhabra</dc:creator>
  <cp:keywords/>
  <cp:lastModifiedBy>Sarabjeet Chhabra</cp:lastModifiedBy>
  <cp:revision>26</cp:revision>
  <cp:lastPrinted>2024-11-12T08:45:00Z</cp:lastPrinted>
  <dcterms:created xsi:type="dcterms:W3CDTF">2024-12-27T06:24:00Z</dcterms:created>
  <dcterms:modified xsi:type="dcterms:W3CDTF">2025-10-08T05:39:00Z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d3770bd32142146ef039ddefc0711e75244238a4f9750a2d228f2a26032d9fda</vt:lpwstr>
  </property>
</Properties>
</file>