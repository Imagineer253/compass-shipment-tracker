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00" w:type="dxa"/>
        <w:tblInd w:w="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911"/>
        <w:gridCol w:w="2174"/>
        <w:gridCol w:w="992"/>
        <w:gridCol w:w="992"/>
        <w:gridCol w:w="1134"/>
        <w:gridCol w:w="1276"/>
        <w:gridCol w:w="1621"/>
      </w:tblGrid>
      <w:tr w:rsidR="003677CE" w:rsidRPr="000D6D9C" w14:paraId="0A8DD542" w14:textId="77777777" w:rsidTr="004B6AF4">
        <w:tc>
          <w:tcPr>
            <w:tcW w:w="50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4FCAA513" w14:textId="77777777" w:rsidR="003677CE" w:rsidRPr="000D6D9C" w:rsidRDefault="003677CE" w:rsidP="004B6AF4"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</w:rPr>
              <w:t>Shipper:</w:t>
            </w:r>
          </w:p>
          <w:p w14:paraId="2C2BB414" w14:textId="77777777" w:rsidR="003677CE" w:rsidRPr="000D6D9C" w:rsidRDefault="004B6AF4" w:rsidP="004B6AF4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nn-NO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nn-NO"/>
              </w:rPr>
              <w:t>{{shipper_details}}</w:t>
            </w:r>
            <w:r w:rsidR="003677CE"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nn-NO"/>
              </w:rPr>
              <w:t xml:space="preserve"> </w:t>
            </w:r>
          </w:p>
        </w:tc>
        <w:tc>
          <w:tcPr>
            <w:tcW w:w="40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23A82581" w14:textId="77777777" w:rsidR="003677CE" w:rsidRPr="000D6D9C" w:rsidRDefault="003677CE" w:rsidP="004B6AF4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lang w:val="de-DE"/>
              </w:rPr>
            </w:pPr>
          </w:p>
          <w:p w14:paraId="04B38F39" w14:textId="77777777" w:rsidR="003677CE" w:rsidRPr="000D6D9C" w:rsidRDefault="003677CE" w:rsidP="004B6AF4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Customs Invoice</w:t>
            </w:r>
          </w:p>
          <w:p w14:paraId="778A2A83" w14:textId="77777777" w:rsidR="003677CE" w:rsidRPr="000D6D9C" w:rsidRDefault="003677CE" w:rsidP="004B6AF4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</w:p>
        </w:tc>
      </w:tr>
      <w:tr w:rsidR="003677CE" w:rsidRPr="000D6D9C" w14:paraId="64B6D73C" w14:textId="77777777" w:rsidTr="004B6AF4">
        <w:trPr>
          <w:cantSplit/>
          <w:trHeight w:val="962"/>
        </w:trPr>
        <w:tc>
          <w:tcPr>
            <w:tcW w:w="506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7E3B0D94" w14:textId="77777777" w:rsidR="003677CE" w:rsidRPr="000D6D9C" w:rsidRDefault="003677CE" w:rsidP="004B6AF4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Consignee:</w:t>
            </w:r>
          </w:p>
          <w:p w14:paraId="3A84E758" w14:textId="77777777" w:rsidR="003677CE" w:rsidRPr="000D6D9C" w:rsidRDefault="004B6AF4" w:rsidP="004B6AF4">
            <w:pPr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consignee_name</w:t>
            </w:r>
            <w:proofErr w:type="spellEnd"/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}}</w:t>
            </w:r>
          </w:p>
          <w:p w14:paraId="17ABE91F" w14:textId="77777777" w:rsidR="003677CE" w:rsidRPr="000D6D9C" w:rsidRDefault="004B6AF4" w:rsidP="004B6AF4">
            <w:pPr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consignee_address</w:t>
            </w:r>
            <w:proofErr w:type="spellEnd"/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}}</w:t>
            </w:r>
          </w:p>
          <w:p w14:paraId="391B0F0C" w14:textId="77777777" w:rsidR="003677CE" w:rsidRPr="000D6D9C" w:rsidRDefault="003677CE" w:rsidP="004B6AF4">
            <w:pPr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0D6D9C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Ph: </w:t>
            </w:r>
            <w:r w:rsidR="004B6AF4">
              <w:rPr>
                <w:rFonts w:ascii="Arial" w:hAnsi="Arial" w:cs="Arial"/>
                <w:bCs/>
                <w:color w:val="auto"/>
                <w:sz w:val="22"/>
                <w:szCs w:val="22"/>
              </w:rPr>
              <w:t>{{consignee_contact1}} / {{consignee_contact2}}</w:t>
            </w:r>
          </w:p>
          <w:p w14:paraId="5E1D0F75" w14:textId="77777777" w:rsidR="003677CE" w:rsidRPr="000D6D9C" w:rsidRDefault="003677CE" w:rsidP="004B6AF4"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0D6D9C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Email: </w:t>
            </w:r>
            <w:r w:rsidR="004B6AF4">
              <w:rPr>
                <w:rFonts w:ascii="Arial" w:hAnsi="Arial" w:cs="Arial"/>
                <w:bCs/>
                <w:color w:val="auto"/>
                <w:sz w:val="22"/>
                <w:szCs w:val="22"/>
              </w:rPr>
              <w:t>{{</w:t>
            </w:r>
            <w:proofErr w:type="spellStart"/>
            <w:r w:rsidR="004B6AF4">
              <w:rPr>
                <w:rFonts w:ascii="Arial" w:hAnsi="Arial" w:cs="Arial"/>
                <w:bCs/>
                <w:color w:val="auto"/>
                <w:sz w:val="22"/>
                <w:szCs w:val="22"/>
              </w:rPr>
              <w:t>consignee_email</w:t>
            </w:r>
            <w:proofErr w:type="spellEnd"/>
            <w:r w:rsidR="004B6AF4">
              <w:rPr>
                <w:rFonts w:ascii="Arial" w:hAnsi="Arial" w:cs="Arial"/>
                <w:bCs/>
                <w:color w:val="auto"/>
                <w:sz w:val="22"/>
                <w:szCs w:val="22"/>
              </w:rPr>
              <w:t>}}</w:t>
            </w:r>
          </w:p>
        </w:tc>
        <w:tc>
          <w:tcPr>
            <w:tcW w:w="40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1BE6DC04" w14:textId="77777777" w:rsidR="003677CE" w:rsidRPr="000D6D9C" w:rsidRDefault="003677CE" w:rsidP="004B6AF4">
            <w:pPr>
              <w:rPr>
                <w:rFonts w:ascii="Arial" w:hAnsi="Arial" w:cs="Arial"/>
                <w:b/>
                <w:color w:val="auto"/>
                <w:position w:val="-2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position w:val="-2"/>
                <w:sz w:val="22"/>
                <w:szCs w:val="22"/>
                <w:lang w:val="en-US"/>
              </w:rPr>
              <w:t>Date:</w:t>
            </w:r>
            <w:r w:rsidR="00095923">
              <w:rPr>
                <w:rFonts w:ascii="Arial" w:hAnsi="Arial" w:cs="Arial"/>
                <w:b/>
                <w:color w:val="auto"/>
                <w:position w:val="-2"/>
                <w:sz w:val="22"/>
                <w:szCs w:val="22"/>
                <w:lang w:val="en-US"/>
              </w:rPr>
              <w:t xml:space="preserve"> {{</w:t>
            </w:r>
            <w:proofErr w:type="spellStart"/>
            <w:r w:rsidR="00095923">
              <w:rPr>
                <w:rFonts w:ascii="Arial" w:hAnsi="Arial" w:cs="Arial"/>
                <w:b/>
                <w:color w:val="auto"/>
                <w:position w:val="-2"/>
                <w:sz w:val="22"/>
                <w:szCs w:val="22"/>
                <w:lang w:val="en-US"/>
              </w:rPr>
              <w:t>date_of_creation</w:t>
            </w:r>
            <w:proofErr w:type="spellEnd"/>
            <w:r w:rsidR="00095923">
              <w:rPr>
                <w:rFonts w:ascii="Arial" w:hAnsi="Arial" w:cs="Arial"/>
                <w:b/>
                <w:color w:val="auto"/>
                <w:position w:val="-2"/>
                <w:sz w:val="22"/>
                <w:szCs w:val="22"/>
                <w:lang w:val="en-US"/>
              </w:rPr>
              <w:t>}}</w:t>
            </w:r>
          </w:p>
          <w:p w14:paraId="02933722" w14:textId="77777777" w:rsidR="003677CE" w:rsidRPr="000D6D9C" w:rsidRDefault="00095923" w:rsidP="004B6AF4">
            <w:pPr>
              <w:rPr>
                <w:rFonts w:ascii="Arial" w:hAnsi="Arial" w:cs="Arial"/>
                <w:b/>
                <w:color w:val="auto"/>
                <w:position w:val="-2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position w:val="-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color w:val="auto"/>
                <w:position w:val="-2"/>
                <w:lang w:val="en-US"/>
              </w:rPr>
              <w:t>invoice_number</w:t>
            </w:r>
            <w:proofErr w:type="spellEnd"/>
            <w:r>
              <w:rPr>
                <w:rFonts w:ascii="Arial" w:hAnsi="Arial" w:cs="Arial"/>
                <w:b/>
                <w:color w:val="auto"/>
                <w:position w:val="-2"/>
                <w:lang w:val="en-US"/>
              </w:rPr>
              <w:t>}}</w:t>
            </w:r>
          </w:p>
        </w:tc>
      </w:tr>
      <w:tr w:rsidR="004B6AF4" w:rsidRPr="000D6D9C" w14:paraId="30AD2208" w14:textId="77777777" w:rsidTr="004B6AF4">
        <w:trPr>
          <w:cantSplit/>
          <w:trHeight w:val="423"/>
        </w:trPr>
        <w:tc>
          <w:tcPr>
            <w:tcW w:w="5069" w:type="dxa"/>
            <w:gridSpan w:val="4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556C085E" w14:textId="77777777" w:rsidR="004B6AF4" w:rsidRPr="000D6D9C" w:rsidRDefault="004B6AF4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031" w:type="dxa"/>
            <w:gridSpan w:val="3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2C89DA63" w14:textId="77777777" w:rsidR="004B6AF4" w:rsidRPr="000D6D9C" w:rsidRDefault="004B6AF4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</w:p>
          <w:p w14:paraId="3F8BD272" w14:textId="77777777" w:rsidR="004B6AF4" w:rsidRPr="000D6D9C" w:rsidRDefault="004B6AF4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</w:p>
          <w:p w14:paraId="72152804" w14:textId="77777777" w:rsidR="004B6AF4" w:rsidRPr="000D6D9C" w:rsidRDefault="004B6AF4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position w:val="-2"/>
                <w:sz w:val="22"/>
                <w:szCs w:val="22"/>
                <w:lang w:val="en-US"/>
              </w:rPr>
              <w:tab/>
            </w:r>
            <w:r w:rsidRPr="000D6D9C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677CE" w:rsidRPr="000D6D9C" w14:paraId="611A7FB8" w14:textId="77777777" w:rsidTr="00AF566B">
        <w:tc>
          <w:tcPr>
            <w:tcW w:w="50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7CFF5B0E" w14:textId="77777777" w:rsidR="003677CE" w:rsidRPr="000D6D9C" w:rsidRDefault="003677CE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 xml:space="preserve">Importer of Record: </w:t>
            </w:r>
          </w:p>
          <w:p w14:paraId="6B55133B" w14:textId="77777777" w:rsidR="003677CE" w:rsidRPr="000D6D9C" w:rsidRDefault="004B6AF4" w:rsidP="00CE2AAD">
            <w:pPr>
              <w:rPr>
                <w:rFonts w:ascii="Arial" w:hAnsi="Arial" w:cs="Arial"/>
                <w:bCs/>
                <w:i/>
                <w:color w:val="auto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importer_details</w:t>
            </w:r>
            <w:proofErr w:type="spellEnd"/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}}</w:t>
            </w:r>
          </w:p>
        </w:tc>
        <w:tc>
          <w:tcPr>
            <w:tcW w:w="40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39CFB50C" w14:textId="77777777" w:rsidR="003677CE" w:rsidRPr="000D6D9C" w:rsidRDefault="003677CE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Senders VAT No:</w:t>
            </w:r>
          </w:p>
          <w:p w14:paraId="70615583" w14:textId="77777777" w:rsidR="003677CE" w:rsidRPr="000D6D9C" w:rsidRDefault="003677CE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</w:p>
        </w:tc>
      </w:tr>
      <w:tr w:rsidR="003677CE" w:rsidRPr="000D6D9C" w14:paraId="19E887B3" w14:textId="77777777" w:rsidTr="00AF566B"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50A29CDF" w14:textId="77777777" w:rsidR="003677CE" w:rsidRPr="000D6D9C" w:rsidRDefault="003677CE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Box No.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0968E77D" w14:textId="77777777" w:rsidR="003677CE" w:rsidRPr="000D6D9C" w:rsidRDefault="003677CE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Full Description of Goods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18855D09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Qty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4F4EE5B4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Unit Value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20CF1684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Subtotal</w:t>
            </w:r>
          </w:p>
          <w:p w14:paraId="439F7D8D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58A05B85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Unit Net</w:t>
            </w:r>
          </w:p>
          <w:p w14:paraId="1AE3DA3B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Weight</w:t>
            </w:r>
          </w:p>
          <w:p w14:paraId="3237C5E7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(kg)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20AFF8CD" w14:textId="77777777" w:rsidR="003677CE" w:rsidRPr="000D6D9C" w:rsidRDefault="003677CE" w:rsidP="00CE2AA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lang w:val="en-US"/>
              </w:rPr>
              <w:t>Country of Manufacture/ Origin</w:t>
            </w:r>
          </w:p>
        </w:tc>
      </w:tr>
      <w:tr w:rsidR="003677CE" w:rsidRPr="00D87661" w14:paraId="038B55BE" w14:textId="77777777" w:rsidTr="00AF566B">
        <w:trPr>
          <w:trHeight w:val="1062"/>
        </w:trPr>
        <w:tc>
          <w:tcPr>
            <w:tcW w:w="911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08AA8C7D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bCs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bCs/>
                <w:color w:val="auto"/>
                <w:lang w:val="en-US"/>
              </w:rPr>
              <w:t>1/2</w:t>
            </w:r>
          </w:p>
          <w:p w14:paraId="11DC3C34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bCs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bCs/>
                <w:color w:val="auto"/>
                <w:lang w:val="en-US"/>
              </w:rPr>
              <w:t>(Styrofoam box)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48FE517C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 xml:space="preserve">Seawater samples </w:t>
            </w:r>
            <w:r w:rsidRPr="000D6D9C">
              <w:rPr>
                <w:rFonts w:ascii="Arial" w:hAnsi="Arial" w:cs="Arial"/>
                <w:color w:val="auto"/>
                <w:lang w:val="en-US"/>
              </w:rPr>
              <w:br/>
              <w:t>(5 packs)</w:t>
            </w:r>
          </w:p>
          <w:p w14:paraId="5F88DD88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bCs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b/>
                <w:bCs/>
                <w:color w:val="000000"/>
              </w:rPr>
              <w:t>(HS code: 25010090)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20A7A24B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>5 packs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5A09E2B3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>10 USD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484AC37F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>50 USD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773AAA23" w14:textId="77777777" w:rsidR="003677CE" w:rsidRPr="000D6D9C" w:rsidRDefault="003677CE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>7 Kg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209DFA1A" w14:textId="77777777" w:rsidR="003677CE" w:rsidRPr="002129F1" w:rsidRDefault="003677CE" w:rsidP="00576D93">
            <w:pPr>
              <w:jc w:val="center"/>
              <w:rPr>
                <w:rFonts w:ascii="Arial" w:hAnsi="Arial" w:cs="Arial"/>
                <w:color w:val="auto"/>
                <w:lang w:val="de-DE"/>
              </w:rPr>
            </w:pPr>
            <w:r w:rsidRPr="002129F1">
              <w:rPr>
                <w:rFonts w:ascii="Arial" w:hAnsi="Arial" w:cs="Arial"/>
                <w:color w:val="auto"/>
                <w:lang w:val="de-DE"/>
              </w:rPr>
              <w:t>Ny-Ålesund, Svalbard</w:t>
            </w:r>
          </w:p>
          <w:p w14:paraId="679074CF" w14:textId="77777777" w:rsidR="003677CE" w:rsidRPr="002129F1" w:rsidRDefault="003677CE" w:rsidP="00576D93">
            <w:pPr>
              <w:jc w:val="center"/>
              <w:rPr>
                <w:rFonts w:ascii="Arial" w:hAnsi="Arial" w:cs="Arial"/>
                <w:color w:val="auto"/>
                <w:lang w:val="de-DE"/>
              </w:rPr>
            </w:pPr>
            <w:r w:rsidRPr="002129F1">
              <w:rPr>
                <w:rFonts w:ascii="Arial" w:hAnsi="Arial" w:cs="Arial"/>
                <w:color w:val="auto"/>
                <w:lang w:val="de-DE"/>
              </w:rPr>
              <w:t>(Dimension</w:t>
            </w:r>
          </w:p>
          <w:p w14:paraId="2BDE2056" w14:textId="77777777" w:rsidR="003677CE" w:rsidRPr="002129F1" w:rsidRDefault="003677CE" w:rsidP="00576D93">
            <w:pPr>
              <w:jc w:val="center"/>
              <w:rPr>
                <w:rFonts w:ascii="Arial" w:hAnsi="Arial" w:cs="Arial"/>
                <w:color w:val="auto"/>
                <w:lang w:val="de-DE"/>
              </w:rPr>
            </w:pPr>
            <w:r w:rsidRPr="002129F1">
              <w:rPr>
                <w:rFonts w:ascii="Arial" w:hAnsi="Arial" w:cs="Arial"/>
                <w:color w:val="auto"/>
                <w:lang w:val="de-DE"/>
              </w:rPr>
              <w:t>(42L X 42B X 42H cm))</w:t>
            </w:r>
          </w:p>
        </w:tc>
      </w:tr>
      <w:tr w:rsidR="00576D93" w:rsidRPr="00D87661" w14:paraId="55322D80" w14:textId="77777777" w:rsidTr="00AF566B">
        <w:trPr>
          <w:trHeight w:val="796"/>
        </w:trPr>
        <w:tc>
          <w:tcPr>
            <w:tcW w:w="911" w:type="dxa"/>
            <w:vMerge w:val="restart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13650CFA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bCs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bCs/>
                <w:color w:val="auto"/>
                <w:lang w:val="en-US"/>
              </w:rPr>
              <w:t>2/2</w:t>
            </w:r>
          </w:p>
          <w:p w14:paraId="26AF9A14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bCs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bCs/>
                <w:color w:val="auto"/>
                <w:lang w:val="en-US"/>
              </w:rPr>
              <w:t>(Styrofoam box)</w:t>
            </w:r>
          </w:p>
        </w:tc>
        <w:tc>
          <w:tcPr>
            <w:tcW w:w="217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39B6C124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 xml:space="preserve">Seawater samples </w:t>
            </w:r>
            <w:r w:rsidRPr="000D6D9C">
              <w:rPr>
                <w:rFonts w:ascii="Arial" w:hAnsi="Arial" w:cs="Arial"/>
                <w:color w:val="auto"/>
                <w:lang w:val="en-US"/>
              </w:rPr>
              <w:br/>
              <w:t>(3 packs)</w:t>
            </w:r>
          </w:p>
          <w:p w14:paraId="331C4DAF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D6D9C">
              <w:rPr>
                <w:rFonts w:ascii="Arial" w:hAnsi="Arial" w:cs="Arial"/>
                <w:b/>
                <w:bCs/>
                <w:color w:val="000000"/>
              </w:rPr>
              <w:t>(HS code: 25010090)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5FDCF09D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  <w:r w:rsidRPr="000D6D9C">
              <w:rPr>
                <w:rFonts w:ascii="Arial" w:hAnsi="Arial" w:cs="Arial"/>
                <w:color w:val="auto"/>
                <w:lang w:val="en-US"/>
              </w:rPr>
              <w:t xml:space="preserve"> packs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3A07A029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lang w:val="en-US"/>
              </w:rPr>
              <w:t>10 USD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519818AA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  <w:r w:rsidRPr="000D6D9C">
              <w:rPr>
                <w:rFonts w:ascii="Arial" w:hAnsi="Arial" w:cs="Arial"/>
                <w:color w:val="auto"/>
                <w:lang w:val="en-US"/>
              </w:rPr>
              <w:t>0 USD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52F70E71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4</w:t>
            </w:r>
            <w:r w:rsidRPr="000D6D9C">
              <w:rPr>
                <w:rFonts w:ascii="Arial" w:hAnsi="Arial" w:cs="Arial"/>
                <w:color w:val="auto"/>
                <w:lang w:val="en-US"/>
              </w:rPr>
              <w:t xml:space="preserve"> Kg</w:t>
            </w:r>
          </w:p>
        </w:tc>
        <w:tc>
          <w:tcPr>
            <w:tcW w:w="1621" w:type="dxa"/>
            <w:vMerge w:val="restart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6AF1F956" w14:textId="77777777" w:rsidR="00576D93" w:rsidRPr="002129F1" w:rsidRDefault="00576D93" w:rsidP="00576D93">
            <w:pPr>
              <w:jc w:val="center"/>
              <w:rPr>
                <w:rFonts w:ascii="Arial" w:hAnsi="Arial" w:cs="Arial"/>
                <w:color w:val="auto"/>
                <w:lang w:val="de-DE"/>
              </w:rPr>
            </w:pPr>
            <w:r w:rsidRPr="002129F1">
              <w:rPr>
                <w:rFonts w:ascii="Arial" w:hAnsi="Arial" w:cs="Arial"/>
                <w:color w:val="auto"/>
                <w:lang w:val="de-DE"/>
              </w:rPr>
              <w:t>Ny-Ålesund, Svalbard</w:t>
            </w:r>
          </w:p>
          <w:p w14:paraId="5FF754D9" w14:textId="77777777" w:rsidR="00576D93" w:rsidRPr="002129F1" w:rsidRDefault="00576D93" w:rsidP="00576D93">
            <w:pPr>
              <w:jc w:val="center"/>
              <w:rPr>
                <w:rFonts w:ascii="Arial" w:hAnsi="Arial" w:cs="Arial"/>
                <w:color w:val="auto"/>
                <w:lang w:val="de-DE"/>
              </w:rPr>
            </w:pPr>
            <w:r w:rsidRPr="002129F1">
              <w:rPr>
                <w:rFonts w:ascii="Arial" w:hAnsi="Arial" w:cs="Arial"/>
                <w:color w:val="auto"/>
                <w:lang w:val="de-DE"/>
              </w:rPr>
              <w:t>(Dimension</w:t>
            </w:r>
          </w:p>
          <w:p w14:paraId="2E7EE55F" w14:textId="77777777" w:rsidR="00576D93" w:rsidRPr="002129F1" w:rsidRDefault="00576D93" w:rsidP="00576D93">
            <w:pPr>
              <w:jc w:val="center"/>
              <w:rPr>
                <w:rFonts w:ascii="Arial" w:hAnsi="Arial" w:cs="Arial"/>
                <w:color w:val="auto"/>
                <w:lang w:val="de-DE"/>
              </w:rPr>
            </w:pPr>
            <w:r w:rsidRPr="002129F1">
              <w:rPr>
                <w:rFonts w:ascii="Arial" w:hAnsi="Arial" w:cs="Arial"/>
                <w:color w:val="auto"/>
                <w:lang w:val="de-DE"/>
              </w:rPr>
              <w:t>(42L X 42B X 42H cm))</w:t>
            </w:r>
          </w:p>
        </w:tc>
      </w:tr>
      <w:tr w:rsidR="00576D93" w:rsidRPr="00576D93" w14:paraId="6B250F83" w14:textId="77777777" w:rsidTr="00AF566B">
        <w:trPr>
          <w:trHeight w:val="1080"/>
        </w:trPr>
        <w:tc>
          <w:tcPr>
            <w:tcW w:w="911" w:type="dxa"/>
            <w:vMerge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010865FD" w14:textId="77777777" w:rsidR="00576D93" w:rsidRPr="00AF566B" w:rsidRDefault="00576D93" w:rsidP="00576D93">
            <w:pPr>
              <w:jc w:val="center"/>
              <w:rPr>
                <w:rFonts w:ascii="Arial" w:hAnsi="Arial" w:cs="Arial"/>
                <w:bCs/>
                <w:color w:val="auto"/>
                <w:lang w:val="de-DE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3A3D5043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000000"/>
              </w:rPr>
            </w:pPr>
            <w:r w:rsidRPr="000D6D9C">
              <w:rPr>
                <w:rFonts w:ascii="Arial" w:hAnsi="Arial" w:cs="Arial"/>
                <w:color w:val="000000"/>
              </w:rPr>
              <w:t>Glass Fibre Filters</w:t>
            </w:r>
          </w:p>
          <w:p w14:paraId="5D3CDA67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000000"/>
              </w:rPr>
            </w:pPr>
            <w:r w:rsidRPr="000D6D9C">
              <w:rPr>
                <w:rFonts w:ascii="Arial" w:hAnsi="Arial" w:cs="Arial"/>
                <w:color w:val="000000"/>
              </w:rPr>
              <w:t>(4 packs)</w:t>
            </w:r>
          </w:p>
          <w:p w14:paraId="02939257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0D6D9C">
              <w:rPr>
                <w:rFonts w:ascii="Arial" w:hAnsi="Arial" w:cs="Arial"/>
                <w:b/>
                <w:bCs/>
                <w:color w:val="000000"/>
              </w:rPr>
              <w:t>(HS code: 70199000)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7261BCD0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4 packs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2A957406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10 USD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4290C958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40 USD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14:paraId="47891387" w14:textId="77777777" w:rsidR="00576D93" w:rsidRPr="000D6D9C" w:rsidRDefault="00576D93" w:rsidP="00576D93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 Kg</w:t>
            </w:r>
          </w:p>
        </w:tc>
        <w:tc>
          <w:tcPr>
            <w:tcW w:w="162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70BF04B9" w14:textId="77777777" w:rsidR="00576D93" w:rsidRPr="00576D93" w:rsidRDefault="00576D93" w:rsidP="00CE2AAD">
            <w:pPr>
              <w:rPr>
                <w:rFonts w:ascii="Arial" w:hAnsi="Arial" w:cs="Arial"/>
                <w:color w:val="auto"/>
                <w:lang w:val="en-US"/>
              </w:rPr>
            </w:pPr>
          </w:p>
        </w:tc>
      </w:tr>
      <w:tr w:rsidR="003677CE" w:rsidRPr="000D6D9C" w14:paraId="3ECA3105" w14:textId="77777777" w:rsidTr="00AF566B">
        <w:tc>
          <w:tcPr>
            <w:tcW w:w="308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07D0FA6C" w14:textId="77777777" w:rsidR="003677CE" w:rsidRPr="000D6D9C" w:rsidRDefault="003677CE" w:rsidP="00CE2AAD">
            <w:pPr>
              <w:widowControl w:val="0"/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  <w:lang w:val="en-US"/>
              </w:rPr>
            </w:pPr>
            <w:r w:rsidRPr="000D6D9C"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  <w:lang w:val="en-US"/>
              </w:rPr>
              <w:t>To be packed in 2 x GDI 45 L box</w:t>
            </w:r>
          </w:p>
          <w:p w14:paraId="7723AF03" w14:textId="77777777" w:rsidR="003677CE" w:rsidRPr="000D6D9C" w:rsidRDefault="003677CE" w:rsidP="00CE2AAD">
            <w:pPr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  <w:lang w:val="en-US"/>
              </w:rPr>
            </w:pPr>
          </w:p>
          <w:p w14:paraId="2EFE059F" w14:textId="77777777" w:rsidR="003677CE" w:rsidRPr="000D6D9C" w:rsidRDefault="003677CE" w:rsidP="00CE2AAD">
            <w:pP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622A5E3B" w14:textId="77777777" w:rsidR="003677CE" w:rsidRPr="000D6D9C" w:rsidRDefault="003677CE" w:rsidP="00CE2AAD">
            <w:pP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Total Declared Value:</w:t>
            </w:r>
          </w:p>
          <w:p w14:paraId="0E6DE37D" w14:textId="77777777" w:rsidR="003677CE" w:rsidRPr="000D6D9C" w:rsidRDefault="003677CE" w:rsidP="00CE2AAD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 xml:space="preserve">120 USD </w:t>
            </w:r>
          </w:p>
        </w:tc>
        <w:tc>
          <w:tcPr>
            <w:tcW w:w="28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28BCF506" w14:textId="77777777" w:rsidR="003677CE" w:rsidRPr="000D6D9C" w:rsidRDefault="003677CE" w:rsidP="00CE2AAD">
            <w:pP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 xml:space="preserve">Total Net Weight: </w:t>
            </w:r>
          </w:p>
          <w:p w14:paraId="7410AD03" w14:textId="77777777" w:rsidR="003677CE" w:rsidRPr="000D6D9C" w:rsidRDefault="003677CE" w:rsidP="00CE2AAD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 xml:space="preserve"> 14 Kg  </w:t>
            </w:r>
          </w:p>
        </w:tc>
      </w:tr>
      <w:tr w:rsidR="003677CE" w:rsidRPr="008853FA" w14:paraId="600616A8" w14:textId="77777777" w:rsidTr="00AF566B">
        <w:trPr>
          <w:trHeight w:val="391"/>
        </w:trPr>
        <w:tc>
          <w:tcPr>
            <w:tcW w:w="308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6DC75A11" w14:textId="77777777" w:rsidR="003677CE" w:rsidRPr="000D6D9C" w:rsidRDefault="003677CE" w:rsidP="00CE2AAD">
            <w:pP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14:paraId="13D7226F" w14:textId="77777777" w:rsidR="003677CE" w:rsidRPr="000D6D9C" w:rsidRDefault="003677CE" w:rsidP="00CE2AAD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</w:pPr>
          </w:p>
          <w:p w14:paraId="3F50B14D" w14:textId="77777777" w:rsidR="003677CE" w:rsidRPr="000D6D9C" w:rsidRDefault="003677CE" w:rsidP="00CE2AAD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Total Pieces:</w:t>
            </w:r>
            <w:r w:rsidRPr="000D6D9C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 xml:space="preserve">  2</w:t>
            </w:r>
          </w:p>
        </w:tc>
        <w:tc>
          <w:tcPr>
            <w:tcW w:w="28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5AE9A90" w14:textId="77777777" w:rsidR="003677CE" w:rsidRPr="000D6D9C" w:rsidRDefault="003677CE" w:rsidP="00CE2AAD">
            <w:pP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 xml:space="preserve">Total Gross Weight  </w:t>
            </w:r>
          </w:p>
          <w:p w14:paraId="666C33A4" w14:textId="77777777" w:rsidR="003677CE" w:rsidRPr="00E92C90" w:rsidRDefault="003677CE" w:rsidP="00CE2AAD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</w:pPr>
            <w:r w:rsidRPr="000D6D9C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>14 Kg</w:t>
            </w:r>
          </w:p>
        </w:tc>
      </w:tr>
    </w:tbl>
    <w:p w14:paraId="64A02370" w14:textId="77777777" w:rsidR="003677CE" w:rsidRPr="001D6417" w:rsidRDefault="003677CE" w:rsidP="0081471E">
      <w:pPr>
        <w:ind w:left="142" w:hanging="142"/>
        <w:jc w:val="both"/>
        <w:rPr>
          <w:rFonts w:ascii="Berlin Sans FB Demi" w:hAnsi="Berlin Sans FB Demi" w:cs="Arial"/>
          <w:color w:val="auto"/>
          <w:sz w:val="22"/>
          <w:szCs w:val="22"/>
          <w:lang w:val="en-US"/>
        </w:rPr>
      </w:pPr>
    </w:p>
    <w:p w14:paraId="6E7C7BEB" w14:textId="77777777" w:rsidR="0081471E" w:rsidRPr="00FB1E6F" w:rsidRDefault="0081471E" w:rsidP="0081471E">
      <w:pPr>
        <w:ind w:left="1701" w:hanging="1701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>Commodity Code: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          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       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>Currency Code: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  <w:t>USD</w:t>
      </w:r>
    </w:p>
    <w:p w14:paraId="38AAC65B" w14:textId="77777777" w:rsidR="0081471E" w:rsidRPr="00FB1E6F" w:rsidRDefault="0081471E" w:rsidP="0081471E">
      <w:pPr>
        <w:ind w:left="1701" w:hanging="1701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>Type of Export: CIF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 </w:t>
      </w:r>
      <w:proofErr w:type="gramStart"/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  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End"/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>Terms of Trade: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14:paraId="0A885EC3" w14:textId="77777777" w:rsidR="0081471E" w:rsidRPr="00FB1E6F" w:rsidRDefault="0081471E" w:rsidP="0081471E">
      <w:pPr>
        <w:ind w:left="1701" w:hanging="1701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Reason for Export: Research Samples                                 </w:t>
      </w:r>
      <w:r w:rsidRPr="00FB1E6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14:paraId="2CA8202E" w14:textId="77777777" w:rsidR="0081471E" w:rsidRPr="00FB1E6F" w:rsidRDefault="0081471E" w:rsidP="0081471E">
      <w:pPr>
        <w:ind w:left="1701" w:hanging="1701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FB1E6F">
        <w:rPr>
          <w:rFonts w:ascii="Arial" w:hAnsi="Arial" w:cs="Arial"/>
          <w:color w:val="auto"/>
          <w:sz w:val="22"/>
          <w:szCs w:val="22"/>
          <w:lang w:val="en-US"/>
        </w:rPr>
        <w:t>No commercial value.  Value for Customs purposes only.</w:t>
      </w:r>
    </w:p>
    <w:p w14:paraId="48E7472C" w14:textId="77777777" w:rsidR="0081471E" w:rsidRPr="00FB1E6F" w:rsidRDefault="0081471E" w:rsidP="0081471E">
      <w:pPr>
        <w:ind w:left="1701" w:hanging="1701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I/We hereby certify that the information on this invoice is true and correct </w:t>
      </w:r>
    </w:p>
    <w:p w14:paraId="6BA2413E" w14:textId="77777777" w:rsidR="0081471E" w:rsidRPr="00FB1E6F" w:rsidRDefault="0081471E" w:rsidP="0081471E">
      <w:pPr>
        <w:ind w:left="1701" w:hanging="1701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>and that the contents of this shipment are as stated above.</w:t>
      </w:r>
    </w:p>
    <w:p w14:paraId="4AADD4B2" w14:textId="77777777" w:rsidR="0081471E" w:rsidRPr="00FB1E6F" w:rsidRDefault="0081471E" w:rsidP="0081471E">
      <w:pPr>
        <w:ind w:left="1701" w:hanging="1701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14:paraId="09C57D2B" w14:textId="77777777" w:rsidR="0081471E" w:rsidRPr="00FB1E6F" w:rsidRDefault="0081471E" w:rsidP="0081471E">
      <w:pPr>
        <w:ind w:left="1701" w:hanging="1701"/>
        <w:jc w:val="righ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14:paraId="785F9F8D" w14:textId="77777777" w:rsidR="0081471E" w:rsidRPr="00FB1E6F" w:rsidRDefault="0081471E" w:rsidP="003D46F0">
      <w:pPr>
        <w:ind w:left="1701" w:hanging="1701"/>
        <w:jc w:val="right"/>
        <w:rPr>
          <w:rFonts w:ascii="Arial" w:hAnsi="Arial" w:cs="Arial"/>
          <w:color w:val="auto"/>
        </w:rPr>
      </w:pPr>
      <w:r w:rsidRPr="00FB1E6F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                                       </w:t>
      </w:r>
      <w:r w:rsidRPr="00DC79D9">
        <w:rPr>
          <w:rFonts w:ascii="Arial" w:hAnsi="Arial" w:cs="Arial"/>
          <w:b/>
          <w:color w:val="auto"/>
          <w:sz w:val="22"/>
          <w:szCs w:val="22"/>
          <w:lang w:val="en-US"/>
        </w:rPr>
        <w:t>Signature:</w:t>
      </w:r>
      <w:r w:rsidRPr="00DC79D9">
        <w:rPr>
          <w:rFonts w:ascii="Arial" w:hAnsi="Arial" w:cs="Arial"/>
          <w:b/>
          <w:color w:val="auto"/>
          <w:sz w:val="22"/>
          <w:szCs w:val="22"/>
          <w:lang w:val="en-US"/>
        </w:rPr>
        <w:tab/>
      </w:r>
      <w:r w:rsidRPr="00DC79D9">
        <w:rPr>
          <w:rFonts w:ascii="Arial" w:hAnsi="Arial" w:cs="Arial"/>
          <w:color w:val="auto"/>
          <w:sz w:val="22"/>
          <w:szCs w:val="22"/>
          <w:lang w:val="en-US"/>
        </w:rPr>
        <w:t>_________________</w:t>
      </w:r>
    </w:p>
    <w:p w14:paraId="0778E8A0" w14:textId="77777777" w:rsidR="0081471E" w:rsidRDefault="0081471E" w:rsidP="0081471E">
      <w:pPr>
        <w:rPr>
          <w:lang w:val="en-IN"/>
        </w:rPr>
      </w:pPr>
    </w:p>
    <w:p w14:paraId="4480F41A" w14:textId="77777777" w:rsidR="00D13836" w:rsidRDefault="00D13836" w:rsidP="00D13836">
      <w:pPr>
        <w:jc w:val="right"/>
        <w:rPr>
          <w:lang w:val="en-US"/>
        </w:rPr>
      </w:pPr>
    </w:p>
    <w:p w14:paraId="22216935" w14:textId="77777777" w:rsidR="00D13836" w:rsidRDefault="00D13836" w:rsidP="00D13836">
      <w:pPr>
        <w:jc w:val="right"/>
        <w:rPr>
          <w:lang w:val="en-US"/>
        </w:rPr>
      </w:pPr>
    </w:p>
    <w:p w14:paraId="76CDCEF9" w14:textId="77777777" w:rsidR="00D13836" w:rsidRDefault="00D13836" w:rsidP="00D13836">
      <w:pPr>
        <w:jc w:val="right"/>
        <w:rPr>
          <w:lang w:val="en-US"/>
        </w:rPr>
      </w:pPr>
    </w:p>
    <w:p w14:paraId="508A138D" w14:textId="77777777" w:rsidR="00AF566B" w:rsidRDefault="00AF566B" w:rsidP="00D13836">
      <w:pPr>
        <w:jc w:val="right"/>
        <w:rPr>
          <w:lang w:val="en-US"/>
        </w:rPr>
      </w:pPr>
    </w:p>
    <w:p w14:paraId="5C1CF40B" w14:textId="77777777" w:rsidR="004B6AF4" w:rsidRDefault="004B6AF4" w:rsidP="00D13836">
      <w:pPr>
        <w:jc w:val="right"/>
        <w:rPr>
          <w:lang w:val="en-US"/>
        </w:rPr>
      </w:pPr>
    </w:p>
    <w:p w14:paraId="5DCB3272" w14:textId="77777777" w:rsidR="004B6AF4" w:rsidRDefault="004B6AF4" w:rsidP="00D13836">
      <w:pPr>
        <w:jc w:val="right"/>
        <w:rPr>
          <w:lang w:val="en-US"/>
        </w:rPr>
      </w:pPr>
    </w:p>
    <w:p w14:paraId="575B2132" w14:textId="77777777" w:rsidR="004B6AF4" w:rsidRDefault="004B6AF4" w:rsidP="00D13836">
      <w:pPr>
        <w:jc w:val="right"/>
        <w:rPr>
          <w:lang w:val="en-US"/>
        </w:rPr>
      </w:pPr>
    </w:p>
    <w:p w14:paraId="73A73651" w14:textId="77777777" w:rsidR="004B6AF4" w:rsidRDefault="004B6AF4" w:rsidP="00D87661">
      <w:pPr>
        <w:rPr>
          <w:lang w:val="en-US"/>
        </w:rPr>
      </w:pPr>
    </w:p>
    <w:sectPr w:rsidR="004B6AF4" w:rsidSect="005B5E3D">
      <w:headerReference w:type="default" r:id="rId8"/>
      <w:footerReference w:type="default" r:id="rId9"/>
      <w:pgSz w:w="11906" w:h="16838" w:code="9"/>
      <w:pgMar w:top="851" w:right="1440" w:bottom="284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F677" w14:textId="77777777" w:rsidR="00EF5AAD" w:rsidRDefault="00EF5AAD" w:rsidP="003677CE">
      <w:r>
        <w:separator/>
      </w:r>
    </w:p>
  </w:endnote>
  <w:endnote w:type="continuationSeparator" w:id="0">
    <w:p w14:paraId="2676A9F6" w14:textId="77777777" w:rsidR="00EF5AAD" w:rsidRDefault="00EF5AAD" w:rsidP="0036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altName w:val="Cambria"/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07EA0" w14:textId="77777777" w:rsidR="00D13836" w:rsidRDefault="00095923">
    <w:pPr>
      <w:pStyle w:val="Footer"/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0" allowOverlap="1" wp14:anchorId="3E6877C7" wp14:editId="48C7D958">
          <wp:simplePos x="0" y="0"/>
          <wp:positionH relativeFrom="page">
            <wp:align>right</wp:align>
          </wp:positionH>
          <wp:positionV relativeFrom="paragraph">
            <wp:posOffset>-335280</wp:posOffset>
          </wp:positionV>
          <wp:extent cx="7543800" cy="287655"/>
          <wp:effectExtent l="0" t="0" r="0" b="0"/>
          <wp:wrapSquare wrapText="largest"/>
          <wp:docPr id="1201878209" name="Image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D4757">
      <w:rPr>
        <w:noProof/>
      </w:rPr>
      <w:drawing>
        <wp:anchor distT="0" distB="0" distL="0" distR="0" simplePos="0" relativeHeight="251658240" behindDoc="1" locked="0" layoutInCell="0" allowOverlap="1" wp14:anchorId="35E9ECD2" wp14:editId="6A2F04AF">
          <wp:simplePos x="0" y="0"/>
          <wp:positionH relativeFrom="column">
            <wp:posOffset>0</wp:posOffset>
          </wp:positionH>
          <wp:positionV relativeFrom="paragraph">
            <wp:posOffset>9420225</wp:posOffset>
          </wp:positionV>
          <wp:extent cx="7772400" cy="287655"/>
          <wp:effectExtent l="0" t="0" r="0" b="0"/>
          <wp:wrapSquare wrapText="largest"/>
          <wp:docPr id="2058890689" name="Image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E957B" w14:textId="77777777" w:rsidR="00EF5AAD" w:rsidRDefault="00EF5AAD" w:rsidP="003677CE">
      <w:r>
        <w:separator/>
      </w:r>
    </w:p>
  </w:footnote>
  <w:footnote w:type="continuationSeparator" w:id="0">
    <w:p w14:paraId="303F9128" w14:textId="77777777" w:rsidR="00EF5AAD" w:rsidRDefault="00EF5AAD" w:rsidP="0036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1C459" w14:textId="77777777" w:rsidR="003677CE" w:rsidRDefault="00AF566B">
    <w:pPr>
      <w:pStyle w:val="Header"/>
    </w:pPr>
    <w:r>
      <w:rPr>
        <w:noProof/>
      </w:rPr>
      <w:drawing>
        <wp:anchor distT="0" distB="0" distL="0" distR="0" simplePos="0" relativeHeight="251657216" behindDoc="1" locked="0" layoutInCell="0" allowOverlap="1" wp14:anchorId="42DED9DE" wp14:editId="7A58DECE">
          <wp:simplePos x="0" y="0"/>
          <wp:positionH relativeFrom="margin">
            <wp:align>center</wp:align>
          </wp:positionH>
          <wp:positionV relativeFrom="paragraph">
            <wp:posOffset>-1270</wp:posOffset>
          </wp:positionV>
          <wp:extent cx="7776845" cy="1931670"/>
          <wp:effectExtent l="0" t="0" r="0" b="0"/>
          <wp:wrapSquare wrapText="largest"/>
          <wp:docPr id="43105064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23"/>
                  <a:stretch>
                    <a:fillRect/>
                  </a:stretch>
                </pic:blipFill>
                <pic:spPr bwMode="auto">
                  <a:xfrm>
                    <a:off x="0" y="0"/>
                    <a:ext cx="7776845" cy="1931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C64C0C" w14:textId="77777777" w:rsidR="003677CE" w:rsidRDefault="00367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0BFA"/>
    <w:multiLevelType w:val="singleLevel"/>
    <w:tmpl w:val="43FC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A05630A"/>
    <w:multiLevelType w:val="singleLevel"/>
    <w:tmpl w:val="A98AB06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A426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FD4928"/>
    <w:multiLevelType w:val="singleLevel"/>
    <w:tmpl w:val="A58E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7A92BAD"/>
    <w:multiLevelType w:val="singleLevel"/>
    <w:tmpl w:val="956CDB1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6957775E"/>
    <w:multiLevelType w:val="singleLevel"/>
    <w:tmpl w:val="4306D29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71C5724A"/>
    <w:multiLevelType w:val="singleLevel"/>
    <w:tmpl w:val="922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926574684">
    <w:abstractNumId w:val="0"/>
  </w:num>
  <w:num w:numId="2" w16cid:durableId="740836042">
    <w:abstractNumId w:val="5"/>
  </w:num>
  <w:num w:numId="3" w16cid:durableId="328945269">
    <w:abstractNumId w:val="2"/>
  </w:num>
  <w:num w:numId="4" w16cid:durableId="298003343">
    <w:abstractNumId w:val="1"/>
  </w:num>
  <w:num w:numId="5" w16cid:durableId="1282566962">
    <w:abstractNumId w:val="4"/>
  </w:num>
  <w:num w:numId="6" w16cid:durableId="959456352">
    <w:abstractNumId w:val="6"/>
  </w:num>
  <w:num w:numId="7" w16cid:durableId="502472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NbI0NTe3MLUwNjJS0lEKTi0uzszPAykwqgUAXcngKSwAAAA="/>
  </w:docVars>
  <w:rsids>
    <w:rsidRoot w:val="00D87661"/>
    <w:rsid w:val="00001168"/>
    <w:rsid w:val="0001509C"/>
    <w:rsid w:val="00066F60"/>
    <w:rsid w:val="00095923"/>
    <w:rsid w:val="000A5256"/>
    <w:rsid w:val="000A5C0A"/>
    <w:rsid w:val="000C13C4"/>
    <w:rsid w:val="000C5E14"/>
    <w:rsid w:val="000D06DD"/>
    <w:rsid w:val="000D0D44"/>
    <w:rsid w:val="000D6D9C"/>
    <w:rsid w:val="001057B1"/>
    <w:rsid w:val="001128C2"/>
    <w:rsid w:val="001217D4"/>
    <w:rsid w:val="00132E55"/>
    <w:rsid w:val="00144C24"/>
    <w:rsid w:val="001621A8"/>
    <w:rsid w:val="00162264"/>
    <w:rsid w:val="001B74CD"/>
    <w:rsid w:val="001C7087"/>
    <w:rsid w:val="001D4F65"/>
    <w:rsid w:val="001D6417"/>
    <w:rsid w:val="001E2B60"/>
    <w:rsid w:val="002129F1"/>
    <w:rsid w:val="0022451E"/>
    <w:rsid w:val="00226BFB"/>
    <w:rsid w:val="00273236"/>
    <w:rsid w:val="002807CF"/>
    <w:rsid w:val="00292F64"/>
    <w:rsid w:val="002A4213"/>
    <w:rsid w:val="002C75A4"/>
    <w:rsid w:val="002F44A1"/>
    <w:rsid w:val="003677CE"/>
    <w:rsid w:val="003B638D"/>
    <w:rsid w:val="003D3FA2"/>
    <w:rsid w:val="003D46F0"/>
    <w:rsid w:val="003D53CE"/>
    <w:rsid w:val="003E3FEE"/>
    <w:rsid w:val="003F247A"/>
    <w:rsid w:val="0040157B"/>
    <w:rsid w:val="00451334"/>
    <w:rsid w:val="00476602"/>
    <w:rsid w:val="004B6AF4"/>
    <w:rsid w:val="004C1811"/>
    <w:rsid w:val="004C5A10"/>
    <w:rsid w:val="004C63B1"/>
    <w:rsid w:val="004F109F"/>
    <w:rsid w:val="005375D9"/>
    <w:rsid w:val="00550E3B"/>
    <w:rsid w:val="00551025"/>
    <w:rsid w:val="00552675"/>
    <w:rsid w:val="00570667"/>
    <w:rsid w:val="00576D93"/>
    <w:rsid w:val="005956FA"/>
    <w:rsid w:val="005A22C1"/>
    <w:rsid w:val="005B24AE"/>
    <w:rsid w:val="005B5E3D"/>
    <w:rsid w:val="005B67A2"/>
    <w:rsid w:val="005C0CAB"/>
    <w:rsid w:val="005C58A3"/>
    <w:rsid w:val="005F376D"/>
    <w:rsid w:val="00604F20"/>
    <w:rsid w:val="00634007"/>
    <w:rsid w:val="00664022"/>
    <w:rsid w:val="00677297"/>
    <w:rsid w:val="006B0DC8"/>
    <w:rsid w:val="00706E73"/>
    <w:rsid w:val="00722B8F"/>
    <w:rsid w:val="00743682"/>
    <w:rsid w:val="00761A9A"/>
    <w:rsid w:val="0077357B"/>
    <w:rsid w:val="00774DB2"/>
    <w:rsid w:val="00781D1A"/>
    <w:rsid w:val="00794E07"/>
    <w:rsid w:val="00797B17"/>
    <w:rsid w:val="007A7CFB"/>
    <w:rsid w:val="007C7139"/>
    <w:rsid w:val="007E4E9E"/>
    <w:rsid w:val="0081471E"/>
    <w:rsid w:val="00820FD7"/>
    <w:rsid w:val="00842CE9"/>
    <w:rsid w:val="0084547B"/>
    <w:rsid w:val="00855850"/>
    <w:rsid w:val="008576EC"/>
    <w:rsid w:val="00873388"/>
    <w:rsid w:val="008853FA"/>
    <w:rsid w:val="0089521A"/>
    <w:rsid w:val="00895401"/>
    <w:rsid w:val="008A67F3"/>
    <w:rsid w:val="008A742C"/>
    <w:rsid w:val="008C5875"/>
    <w:rsid w:val="008E4C8F"/>
    <w:rsid w:val="008E79D6"/>
    <w:rsid w:val="00930E5B"/>
    <w:rsid w:val="00972EAA"/>
    <w:rsid w:val="0097351A"/>
    <w:rsid w:val="009A07C2"/>
    <w:rsid w:val="009B53F0"/>
    <w:rsid w:val="009D4757"/>
    <w:rsid w:val="00A14B67"/>
    <w:rsid w:val="00A215DC"/>
    <w:rsid w:val="00A961AD"/>
    <w:rsid w:val="00AA0972"/>
    <w:rsid w:val="00AB3ACA"/>
    <w:rsid w:val="00AD7C68"/>
    <w:rsid w:val="00AE02AF"/>
    <w:rsid w:val="00AF566B"/>
    <w:rsid w:val="00B01516"/>
    <w:rsid w:val="00B07297"/>
    <w:rsid w:val="00B27516"/>
    <w:rsid w:val="00B42191"/>
    <w:rsid w:val="00B973B1"/>
    <w:rsid w:val="00BB41F0"/>
    <w:rsid w:val="00BC14D2"/>
    <w:rsid w:val="00BE4783"/>
    <w:rsid w:val="00BF133C"/>
    <w:rsid w:val="00C00144"/>
    <w:rsid w:val="00C10D47"/>
    <w:rsid w:val="00C13756"/>
    <w:rsid w:val="00C22C04"/>
    <w:rsid w:val="00C25F03"/>
    <w:rsid w:val="00C361FC"/>
    <w:rsid w:val="00C461F0"/>
    <w:rsid w:val="00CC3A68"/>
    <w:rsid w:val="00CE2AAD"/>
    <w:rsid w:val="00D05B78"/>
    <w:rsid w:val="00D13836"/>
    <w:rsid w:val="00D31022"/>
    <w:rsid w:val="00D36591"/>
    <w:rsid w:val="00D451BB"/>
    <w:rsid w:val="00D51029"/>
    <w:rsid w:val="00D56673"/>
    <w:rsid w:val="00D6238D"/>
    <w:rsid w:val="00D63FDB"/>
    <w:rsid w:val="00D664C2"/>
    <w:rsid w:val="00D76C6B"/>
    <w:rsid w:val="00D87661"/>
    <w:rsid w:val="00DB4836"/>
    <w:rsid w:val="00DC79D9"/>
    <w:rsid w:val="00DD4F60"/>
    <w:rsid w:val="00DE4F14"/>
    <w:rsid w:val="00DF45F3"/>
    <w:rsid w:val="00E039FB"/>
    <w:rsid w:val="00E072AE"/>
    <w:rsid w:val="00E25C6E"/>
    <w:rsid w:val="00E25DC2"/>
    <w:rsid w:val="00E45912"/>
    <w:rsid w:val="00E55179"/>
    <w:rsid w:val="00E82038"/>
    <w:rsid w:val="00E9223F"/>
    <w:rsid w:val="00E92C90"/>
    <w:rsid w:val="00EF5AAD"/>
    <w:rsid w:val="00F57117"/>
    <w:rsid w:val="00F62405"/>
    <w:rsid w:val="00F66196"/>
    <w:rsid w:val="00FA04F2"/>
    <w:rsid w:val="00FA3E16"/>
    <w:rsid w:val="00FB1E6F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2BE38F"/>
  <w15:docId w15:val="{1AC02154-D6A4-45A5-B0F0-8366B32D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BB"/>
    <w:pPr>
      <w:suppressAutoHyphens/>
    </w:pPr>
    <w:rPr>
      <w:color w:val="00000A"/>
      <w:lang w:val="en-GB" w:eastAsia="zh-CN"/>
    </w:rPr>
  </w:style>
  <w:style w:type="paragraph" w:styleId="Heading1">
    <w:name w:val="heading 1"/>
    <w:basedOn w:val="Heading"/>
    <w:qFormat/>
    <w:rsid w:val="00CC0015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CC0015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CC0015"/>
    <w:pPr>
      <w:spacing w:before="140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CC0015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C0015"/>
    <w:pPr>
      <w:spacing w:after="140" w:line="288" w:lineRule="auto"/>
    </w:pPr>
  </w:style>
  <w:style w:type="paragraph" w:styleId="List">
    <w:name w:val="List"/>
    <w:basedOn w:val="TextBody"/>
    <w:rsid w:val="00CC0015"/>
    <w:rPr>
      <w:rFonts w:cs="FreeSans"/>
    </w:rPr>
  </w:style>
  <w:style w:type="paragraph" w:styleId="Caption">
    <w:name w:val="caption"/>
    <w:basedOn w:val="Normal"/>
    <w:qFormat/>
    <w:rsid w:val="00CC001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C0015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CC0015"/>
    <w:pPr>
      <w:suppressLineNumbers/>
    </w:pPr>
  </w:style>
  <w:style w:type="paragraph" w:customStyle="1" w:styleId="TableHeading">
    <w:name w:val="Table Heading"/>
    <w:basedOn w:val="TableContents"/>
    <w:qFormat/>
    <w:rsid w:val="00CC0015"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rsid w:val="00CC0015"/>
    <w:pPr>
      <w:spacing w:after="283"/>
      <w:ind w:left="567" w:right="567"/>
    </w:pPr>
  </w:style>
  <w:style w:type="paragraph" w:styleId="Title">
    <w:name w:val="Title"/>
    <w:basedOn w:val="Heading"/>
    <w:qFormat/>
    <w:rsid w:val="00CC0015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CC0015"/>
    <w:pPr>
      <w:spacing w:before="60"/>
      <w:jc w:val="center"/>
    </w:pPr>
    <w:rPr>
      <w:sz w:val="36"/>
      <w:szCs w:val="36"/>
    </w:rPr>
  </w:style>
  <w:style w:type="character" w:styleId="CommentReference">
    <w:name w:val="annotation reference"/>
    <w:uiPriority w:val="99"/>
    <w:semiHidden/>
    <w:unhideWhenUsed/>
    <w:rsid w:val="00972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EAA"/>
  </w:style>
  <w:style w:type="character" w:customStyle="1" w:styleId="CommentTextChar">
    <w:name w:val="Comment Text Char"/>
    <w:link w:val="CommentText"/>
    <w:uiPriority w:val="99"/>
    <w:semiHidden/>
    <w:rsid w:val="00972EAA"/>
    <w:rPr>
      <w:color w:val="00000A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E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2EAA"/>
    <w:rPr>
      <w:b/>
      <w:bCs/>
      <w:color w:val="00000A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9D9"/>
    <w:rPr>
      <w:rFonts w:ascii="Segoe UI" w:hAnsi="Segoe UI" w:cs="Segoe UI"/>
      <w:color w:val="00000A"/>
      <w:sz w:val="18"/>
      <w:szCs w:val="18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3677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677CE"/>
    <w:rPr>
      <w:color w:val="00000A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677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677CE"/>
    <w:rPr>
      <w:color w:val="00000A"/>
      <w:lang w:val="en-GB" w:eastAsia="zh-CN"/>
    </w:rPr>
  </w:style>
  <w:style w:type="table" w:styleId="TableGrid">
    <w:name w:val="Table Grid"/>
    <w:basedOn w:val="TableNormal"/>
    <w:uiPriority w:val="59"/>
    <w:rsid w:val="00855850"/>
    <w:pPr>
      <w:suppressAutoHyphens/>
    </w:pPr>
    <w:rPr>
      <w:rFonts w:eastAsia="Noto Serif CJK SC" w:cs="Lohit Devanagari"/>
      <w:kern w:val="2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56"/>
    <w:rPr>
      <w:rFonts w:asciiTheme="majorHAnsi" w:eastAsiaTheme="majorEastAsia" w:hAnsiTheme="majorHAnsi" w:cstheme="majorBidi"/>
      <w:i/>
      <w:iCs/>
      <w:color w:val="0A2F40" w:themeColor="accent1" w:themeShade="7F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5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b\OneDrive\Documents\Custom%20Office%20Templates\Custom_Clearance_Cold_Shi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E9ED-2AC8-4E3B-8C43-793A381F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Custom_Clearance_Cold_Shipment.dotx</Template>
  <TotalTime>3</TotalTime>
  <Pages>1</Pages>
  <Words>211</Words>
  <Characters>1168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Chhabra</dc:creator>
  <cp:keywords/>
  <cp:lastModifiedBy>Sarabjeet Chhabra</cp:lastModifiedBy>
  <cp:revision>1</cp:revision>
  <cp:lastPrinted>2024-11-12T08:45:00Z</cp:lastPrinted>
  <dcterms:created xsi:type="dcterms:W3CDTF">2024-11-27T05:31:00Z</dcterms:created>
  <dcterms:modified xsi:type="dcterms:W3CDTF">2024-11-27T05:34:00Z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d3770bd32142146ef039ddefc0711e75244238a4f9750a2d228f2a26032d9fda</vt:lpwstr>
  </property>
</Properties>
</file>